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164FD884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3E94AE30" w:rsidR="00321362" w:rsidRPr="00B67595" w:rsidRDefault="007E0A26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7E0A26">
              <w:rPr>
                <w:rFonts w:ascii="Arial Narrow" w:hAnsi="Arial Narrow" w:cs="Tahoma"/>
                <w:sz w:val="36"/>
              </w:rPr>
              <w:t>COMP6579</w:t>
            </w:r>
          </w:p>
          <w:p w14:paraId="36656A16" w14:textId="78C9FFA9" w:rsidR="00235C36" w:rsidRPr="00876A58" w:rsidRDefault="00F05D50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Big Data Processing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6AA39D0" w:rsidR="00F80742" w:rsidRPr="00DF718C" w:rsidRDefault="00343EEF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483C7960" w:rsidR="000732DF" w:rsidRPr="0036420F" w:rsidRDefault="00FD3147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D3147">
              <w:rPr>
                <w:rFonts w:ascii="Arial" w:hAnsi="Arial" w:cs="Arial"/>
                <w:b/>
                <w:sz w:val="20"/>
              </w:rPr>
              <w:t>O213-COMP6</w:t>
            </w:r>
            <w:r w:rsidR="00A908E6">
              <w:rPr>
                <w:rFonts w:ascii="Arial" w:hAnsi="Arial" w:cs="Arial"/>
                <w:b/>
                <w:sz w:val="20"/>
              </w:rPr>
              <w:t>579</w:t>
            </w:r>
            <w:r w:rsidRPr="00FD3147">
              <w:rPr>
                <w:rFonts w:ascii="Arial" w:hAnsi="Arial" w:cs="Arial"/>
                <w:b/>
                <w:sz w:val="20"/>
              </w:rPr>
              <w:t>-</w:t>
            </w:r>
            <w:r w:rsidR="006B418C">
              <w:rPr>
                <w:rFonts w:ascii="Arial" w:hAnsi="Arial" w:cs="Arial"/>
                <w:b/>
                <w:sz w:val="20"/>
              </w:rPr>
              <w:t>AE</w:t>
            </w:r>
            <w:bookmarkStart w:id="0" w:name="_GoBack"/>
            <w:bookmarkEnd w:id="0"/>
            <w:r w:rsidR="00FD6AA3">
              <w:rPr>
                <w:rFonts w:ascii="Arial" w:hAnsi="Arial" w:cs="Arial"/>
                <w:b/>
                <w:sz w:val="20"/>
              </w:rPr>
              <w:t>0</w:t>
            </w:r>
            <w:r w:rsidR="006B418C">
              <w:rPr>
                <w:rFonts w:ascii="Arial" w:hAnsi="Arial" w:cs="Arial"/>
                <w:b/>
                <w:sz w:val="20"/>
              </w:rPr>
              <w:t>2</w:t>
            </w:r>
            <w:r w:rsidRPr="00FD3147">
              <w:rPr>
                <w:rFonts w:ascii="Arial" w:hAnsi="Arial" w:cs="Arial"/>
                <w:b/>
                <w:sz w:val="20"/>
              </w:rPr>
              <w:t>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E57AC48" w:rsidR="00535DA7" w:rsidRPr="00F107E9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F107E9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F107E9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1721232E" w14:textId="77777777" w:rsidR="007E6BFC" w:rsidRPr="00BD0E8D" w:rsidRDefault="007E6BFC" w:rsidP="007E6BFC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6D4F5614" w14:textId="77777777" w:rsidR="007E6BFC" w:rsidRPr="000C3329" w:rsidRDefault="007E6BFC" w:rsidP="007E6BFC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17A62A37" w14:textId="77777777" w:rsidR="007E6BFC" w:rsidRPr="00C424D7" w:rsidRDefault="007E6BFC" w:rsidP="007E6BFC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  <w:r w:rsidRPr="00C424D7">
        <w:rPr>
          <w:lang w:val="id-ID"/>
        </w:rPr>
        <w:t>,</w:t>
      </w:r>
    </w:p>
    <w:p w14:paraId="5CAE37A7" w14:textId="77777777" w:rsidR="007E6BFC" w:rsidRPr="000C3329" w:rsidRDefault="007E6BFC" w:rsidP="007E6BFC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other </w:t>
      </w:r>
      <w:r>
        <w:rPr>
          <w:rStyle w:val="longtext"/>
          <w:i/>
          <w:sz w:val="18"/>
          <w:szCs w:val="18"/>
        </w:rPr>
        <w:t>student</w:t>
      </w:r>
    </w:p>
    <w:p w14:paraId="2299D9F0" w14:textId="77777777" w:rsidR="007E6BFC" w:rsidRPr="00C424D7" w:rsidRDefault="007E6BFC" w:rsidP="007E6BFC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t xml:space="preserve">Menyadur sebagian maupun seluruh </w:t>
      </w:r>
      <w:r>
        <w:t>jawaban</w:t>
      </w:r>
      <w:r w:rsidRPr="00C424D7">
        <w:t xml:space="preserve"> dari buku</w:t>
      </w:r>
      <w:r w:rsidRPr="00C424D7">
        <w:rPr>
          <w:lang w:val="id-ID"/>
        </w:rPr>
        <w:t>,</w:t>
      </w:r>
    </w:p>
    <w:p w14:paraId="034A7E9E" w14:textId="77777777" w:rsidR="007E6BFC" w:rsidRPr="000C3329" w:rsidRDefault="007E6BFC" w:rsidP="007E6BFC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 xml:space="preserve">ed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the book</w:t>
      </w:r>
    </w:p>
    <w:p w14:paraId="5BE8303D" w14:textId="77777777" w:rsidR="007E6BFC" w:rsidRPr="002514B4" w:rsidRDefault="007E6BFC" w:rsidP="007E6BFC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2514B4">
        <w:rPr>
          <w:lang w:val="id-ID"/>
        </w:rPr>
        <w:t xml:space="preserve">Mendownload sebagian maupun seluruh </w:t>
      </w:r>
      <w:r w:rsidRPr="002514B4">
        <w:t>jawaban dari internet</w:t>
      </w:r>
      <w:r w:rsidRPr="002514B4">
        <w:rPr>
          <w:lang w:val="id-ID"/>
        </w:rPr>
        <w:t>,</w:t>
      </w:r>
    </w:p>
    <w:p w14:paraId="758F80E1" w14:textId="77777777" w:rsidR="007E6BFC" w:rsidRPr="002514B4" w:rsidRDefault="007E6BFC" w:rsidP="007E6BFC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2514B4">
        <w:rPr>
          <w:rStyle w:val="longtext"/>
          <w:i/>
          <w:sz w:val="18"/>
          <w:szCs w:val="18"/>
          <w:lang w:val="id-ID"/>
        </w:rPr>
        <w:t xml:space="preserve">Downloading </w:t>
      </w:r>
      <w:r w:rsidRPr="002514B4">
        <w:rPr>
          <w:rStyle w:val="longtext"/>
          <w:i/>
          <w:sz w:val="18"/>
          <w:szCs w:val="18"/>
        </w:rPr>
        <w:t>a part or the whole answer from the internet</w:t>
      </w:r>
      <w:r w:rsidRPr="002514B4">
        <w:rPr>
          <w:rStyle w:val="longtext"/>
          <w:i/>
          <w:sz w:val="18"/>
          <w:szCs w:val="18"/>
          <w:lang w:val="id-ID"/>
        </w:rPr>
        <w:t>,</w:t>
      </w:r>
    </w:p>
    <w:p w14:paraId="1D503E16" w14:textId="77777777" w:rsidR="007E6BFC" w:rsidRPr="002514B4" w:rsidRDefault="007E6BFC" w:rsidP="007E6BFC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2514B4">
        <w:rPr>
          <w:lang w:val="id-ID"/>
        </w:rPr>
        <w:t xml:space="preserve">Mengerjakan soal </w:t>
      </w:r>
      <w:r w:rsidRPr="002514B4">
        <w:t>ya</w:t>
      </w:r>
      <w:r w:rsidRPr="002514B4">
        <w:rPr>
          <w:lang w:val="id-ID"/>
        </w:rPr>
        <w:t>ng tidak sesuai dengan tema yang ada di soal,</w:t>
      </w:r>
    </w:p>
    <w:p w14:paraId="2A6A9FB2" w14:textId="77777777" w:rsidR="007E6BFC" w:rsidRPr="002514B4" w:rsidRDefault="007E6BFC" w:rsidP="007E6BFC">
      <w:pPr>
        <w:ind w:left="720"/>
        <w:jc w:val="both"/>
        <w:rPr>
          <w:rFonts w:ascii="Trebuchet MS" w:hAnsi="Trebuchet MS"/>
          <w:i/>
          <w:iCs/>
        </w:rPr>
      </w:pPr>
      <w:r w:rsidRPr="002514B4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2514B4">
        <w:rPr>
          <w:rStyle w:val="longtext"/>
          <w:i/>
          <w:sz w:val="18"/>
          <w:szCs w:val="18"/>
        </w:rPr>
        <w:t>case</w:t>
      </w:r>
      <w:r w:rsidRPr="002514B4">
        <w:rPr>
          <w:rStyle w:val="longtext"/>
          <w:i/>
          <w:sz w:val="18"/>
          <w:szCs w:val="18"/>
          <w:lang w:val="id-ID"/>
        </w:rPr>
        <w:t>,</w:t>
      </w:r>
    </w:p>
    <w:p w14:paraId="577D3100" w14:textId="77777777" w:rsidR="007E6BFC" w:rsidRPr="002514B4" w:rsidRDefault="007E6BFC" w:rsidP="007E6BFC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2514B4">
        <w:rPr>
          <w:lang w:val="id-ID"/>
        </w:rPr>
        <w:t>Melakukan tindakan kecurangan lainnya,</w:t>
      </w:r>
    </w:p>
    <w:p w14:paraId="78CDB5D2" w14:textId="77777777" w:rsidR="007E6BFC" w:rsidRPr="002514B4" w:rsidRDefault="007E6BFC" w:rsidP="007E6BFC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2514B4">
        <w:rPr>
          <w:rStyle w:val="longtext"/>
          <w:i/>
          <w:sz w:val="18"/>
          <w:szCs w:val="18"/>
        </w:rPr>
        <w:t>Committing other dishonest actions</w:t>
      </w:r>
      <w:r w:rsidRPr="002514B4">
        <w:rPr>
          <w:rStyle w:val="longtext"/>
          <w:i/>
          <w:sz w:val="18"/>
          <w:szCs w:val="18"/>
          <w:lang w:val="id-ID"/>
        </w:rPr>
        <w:t>,</w:t>
      </w:r>
    </w:p>
    <w:p w14:paraId="06C53DEA" w14:textId="77777777" w:rsidR="007E6BFC" w:rsidRPr="002514B4" w:rsidRDefault="007E6BFC" w:rsidP="007E6BFC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2514B4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7E500F7" w14:textId="77777777" w:rsidR="007E6BFC" w:rsidRPr="002514B4" w:rsidRDefault="007E6BFC" w:rsidP="007E6BFC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2514B4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2514B4">
        <w:rPr>
          <w:rStyle w:val="longtext"/>
          <w:i/>
          <w:sz w:val="18"/>
          <w:szCs w:val="18"/>
        </w:rPr>
        <w:t xml:space="preserve">failure </w:t>
      </w:r>
      <w:r w:rsidRPr="002514B4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2514B4">
        <w:rPr>
          <w:rStyle w:val="longtext"/>
          <w:i/>
          <w:sz w:val="18"/>
          <w:szCs w:val="18"/>
        </w:rPr>
        <w:t>copied</w:t>
      </w:r>
      <w:r w:rsidRPr="002514B4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0762DE19" w14:textId="77777777" w:rsidR="007E6BFC" w:rsidRPr="002514B4" w:rsidRDefault="007E6BFC" w:rsidP="007E6BFC">
      <w:pPr>
        <w:ind w:left="540"/>
        <w:jc w:val="both"/>
        <w:rPr>
          <w:rStyle w:val="longtext"/>
          <w:sz w:val="18"/>
          <w:szCs w:val="18"/>
        </w:rPr>
      </w:pPr>
    </w:p>
    <w:p w14:paraId="76EF1ACD" w14:textId="77777777" w:rsidR="007E6BFC" w:rsidRPr="002514B4" w:rsidRDefault="007E6BFC" w:rsidP="007E6BFC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2514B4">
        <w:rPr>
          <w:lang w:val="id-ID"/>
        </w:rPr>
        <w:t xml:space="preserve">Jika </w:t>
      </w:r>
      <w:r w:rsidRPr="002514B4">
        <w:t>mahasiswa</w:t>
      </w:r>
      <w:r w:rsidRPr="002514B4">
        <w:rPr>
          <w:lang w:val="id-ID"/>
        </w:rPr>
        <w:t xml:space="preserve"> terbukti melakukan tindakan seperti yang dijelaskan butir 1 di atas, maka </w:t>
      </w:r>
      <w:r w:rsidRPr="002514B4">
        <w:rPr>
          <w:b/>
          <w:bCs/>
          <w:u w:val="single"/>
          <w:lang w:val="id-ID"/>
        </w:rPr>
        <w:t xml:space="preserve">nilai </w:t>
      </w:r>
      <w:r w:rsidRPr="002514B4">
        <w:rPr>
          <w:b/>
          <w:bCs/>
          <w:u w:val="single"/>
        </w:rPr>
        <w:t>mahasiswa</w:t>
      </w:r>
      <w:r w:rsidRPr="002514B4">
        <w:rPr>
          <w:lang w:val="id-ID"/>
        </w:rPr>
        <w:t xml:space="preserve"> yang melakukan kecurangan (menyontek maupun dicontek) akan di –</w:t>
      </w:r>
      <w:r w:rsidRPr="002514B4">
        <w:rPr>
          <w:b/>
          <w:bCs/>
          <w:lang w:val="id-ID"/>
        </w:rPr>
        <w:t xml:space="preserve"> </w:t>
      </w:r>
      <w:r w:rsidRPr="002514B4">
        <w:rPr>
          <w:b/>
          <w:bCs/>
          <w:u w:val="single"/>
          <w:lang w:val="id-ID"/>
        </w:rPr>
        <w:t>NOL</w:t>
      </w:r>
      <w:r w:rsidRPr="002514B4">
        <w:rPr>
          <w:lang w:val="id-ID"/>
        </w:rPr>
        <w:t xml:space="preserve"> – kan.</w:t>
      </w:r>
    </w:p>
    <w:p w14:paraId="4DE433BE" w14:textId="77777777" w:rsidR="007E6BFC" w:rsidRPr="002514B4" w:rsidRDefault="007E6BFC" w:rsidP="007E6BFC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2514B4">
        <w:rPr>
          <w:rStyle w:val="longtext"/>
          <w:i/>
          <w:sz w:val="18"/>
          <w:szCs w:val="18"/>
          <w:lang w:val="id-ID"/>
        </w:rPr>
        <w:t xml:space="preserve">If the </w:t>
      </w:r>
      <w:r w:rsidRPr="002514B4">
        <w:rPr>
          <w:rStyle w:val="longtext"/>
          <w:i/>
          <w:sz w:val="18"/>
          <w:szCs w:val="18"/>
        </w:rPr>
        <w:t>student</w:t>
      </w:r>
      <w:r w:rsidRPr="002514B4">
        <w:rPr>
          <w:rStyle w:val="longtext"/>
          <w:i/>
          <w:sz w:val="18"/>
          <w:szCs w:val="18"/>
          <w:lang w:val="id-ID"/>
        </w:rPr>
        <w:t xml:space="preserve"> is proved to t</w:t>
      </w:r>
      <w:r w:rsidRPr="002514B4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46A1D0DF" w14:textId="77777777" w:rsidR="007E6BFC" w:rsidRPr="002514B4" w:rsidRDefault="007E6BFC" w:rsidP="007E6BFC">
      <w:pPr>
        <w:ind w:left="360" w:hanging="360"/>
      </w:pPr>
    </w:p>
    <w:p w14:paraId="48D6D47A" w14:textId="77777777" w:rsidR="007E6BFC" w:rsidRPr="002514B4" w:rsidRDefault="007E6BFC" w:rsidP="007E6BFC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2514B4">
        <w:rPr>
          <w:lang w:val="id-ID"/>
        </w:rPr>
        <w:t xml:space="preserve">Perhatikan jadwal pengumpulan </w:t>
      </w:r>
      <w:r w:rsidRPr="002514B4">
        <w:t>jawaban</w:t>
      </w:r>
      <w:r w:rsidRPr="002514B4">
        <w:rPr>
          <w:lang w:val="id-ID"/>
        </w:rPr>
        <w:t xml:space="preserve">, segala jenis pengumpulan </w:t>
      </w:r>
      <w:r w:rsidRPr="002514B4">
        <w:t>jawaban</w:t>
      </w:r>
      <w:r w:rsidRPr="002514B4">
        <w:rPr>
          <w:lang w:val="id-ID"/>
        </w:rPr>
        <w:t xml:space="preserve"> di luar jadwal tidak dilayani.</w:t>
      </w:r>
    </w:p>
    <w:p w14:paraId="74A22183" w14:textId="77777777" w:rsidR="007E6BFC" w:rsidRPr="002514B4" w:rsidRDefault="007E6BFC" w:rsidP="007E6BFC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2514B4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0AEC8C97" w14:textId="77777777" w:rsidR="007E6BFC" w:rsidRPr="002514B4" w:rsidRDefault="007E6BFC" w:rsidP="007E6BFC">
      <w:pPr>
        <w:jc w:val="both"/>
        <w:rPr>
          <w:rStyle w:val="longtext"/>
          <w:i/>
          <w:sz w:val="18"/>
          <w:szCs w:val="18"/>
        </w:rPr>
      </w:pPr>
    </w:p>
    <w:p w14:paraId="2FDA22D8" w14:textId="77777777" w:rsidR="007E6BFC" w:rsidRPr="002514B4" w:rsidRDefault="007E6BFC" w:rsidP="007E6BFC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2514B4">
        <w:rPr>
          <w:lang w:val="id-ID"/>
        </w:rPr>
        <w:t>Persentase penilaiaan untuk matakuliah in</w:t>
      </w:r>
      <w:r w:rsidRPr="002514B4">
        <w:t>i</w:t>
      </w:r>
      <w:r w:rsidRPr="002514B4">
        <w:rPr>
          <w:lang w:val="id-ID"/>
        </w:rPr>
        <w:t xml:space="preserve"> adalah sebagai berikut: </w:t>
      </w:r>
    </w:p>
    <w:p w14:paraId="5E7795D4" w14:textId="77777777" w:rsidR="007E6BFC" w:rsidRPr="002514B4" w:rsidRDefault="007E6BFC" w:rsidP="007E6BFC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2514B4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2CBBCC4B" w14:textId="77777777" w:rsidR="007E6BFC" w:rsidRPr="002514B4" w:rsidRDefault="007E6BFC" w:rsidP="007E6BF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7E6BFC" w:rsidRPr="002514B4" w14:paraId="17178AC7" w14:textId="77777777" w:rsidTr="006C714F">
        <w:tc>
          <w:tcPr>
            <w:tcW w:w="1800" w:type="dxa"/>
            <w:shd w:val="clear" w:color="auto" w:fill="D9D9D9" w:themeFill="background1" w:themeFillShade="D9"/>
          </w:tcPr>
          <w:p w14:paraId="3B9930C3" w14:textId="77777777" w:rsidR="007E6BFC" w:rsidRPr="002514B4" w:rsidRDefault="007E6BFC" w:rsidP="006C714F">
            <w:pPr>
              <w:jc w:val="center"/>
              <w:rPr>
                <w:b/>
                <w:bCs/>
              </w:rPr>
            </w:pPr>
            <w:r w:rsidRPr="002514B4">
              <w:rPr>
                <w:b/>
                <w:bCs/>
              </w:rPr>
              <w:t>Tugas Mandiri</w:t>
            </w:r>
          </w:p>
          <w:p w14:paraId="7EF088AB" w14:textId="77777777" w:rsidR="007E6BFC" w:rsidRPr="002514B4" w:rsidRDefault="007E6BFC" w:rsidP="006C714F">
            <w:pPr>
              <w:jc w:val="center"/>
              <w:rPr>
                <w:bCs/>
                <w:i/>
                <w:sz w:val="18"/>
                <w:szCs w:val="18"/>
              </w:rPr>
            </w:pPr>
            <w:r w:rsidRPr="002514B4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CB81489" w14:textId="77777777" w:rsidR="007E6BFC" w:rsidRPr="002514B4" w:rsidRDefault="007E6BFC" w:rsidP="006C714F">
            <w:pPr>
              <w:jc w:val="center"/>
              <w:rPr>
                <w:b/>
                <w:bCs/>
              </w:rPr>
            </w:pPr>
            <w:r w:rsidRPr="002514B4">
              <w:rPr>
                <w:b/>
                <w:bCs/>
              </w:rPr>
              <w:t>Proyek</w:t>
            </w:r>
          </w:p>
          <w:p w14:paraId="6CF8B4E4" w14:textId="77777777" w:rsidR="007E6BFC" w:rsidRPr="002514B4" w:rsidRDefault="007E6BFC" w:rsidP="006C714F">
            <w:pPr>
              <w:jc w:val="center"/>
              <w:rPr>
                <w:bCs/>
                <w:i/>
                <w:sz w:val="18"/>
                <w:szCs w:val="18"/>
              </w:rPr>
            </w:pPr>
            <w:r w:rsidRPr="002514B4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C40890A" w14:textId="77777777" w:rsidR="007E6BFC" w:rsidRPr="002514B4" w:rsidRDefault="007E6BFC" w:rsidP="006C714F">
            <w:pPr>
              <w:jc w:val="center"/>
              <w:rPr>
                <w:b/>
                <w:bCs/>
              </w:rPr>
            </w:pPr>
            <w:r w:rsidRPr="002514B4">
              <w:rPr>
                <w:b/>
                <w:bCs/>
              </w:rPr>
              <w:t>UAP</w:t>
            </w:r>
          </w:p>
          <w:p w14:paraId="72D601FF" w14:textId="77777777" w:rsidR="007E6BFC" w:rsidRPr="002514B4" w:rsidRDefault="007E6BFC" w:rsidP="006C714F">
            <w:pPr>
              <w:jc w:val="center"/>
              <w:rPr>
                <w:bCs/>
                <w:i/>
                <w:sz w:val="18"/>
                <w:szCs w:val="18"/>
              </w:rPr>
            </w:pPr>
            <w:r w:rsidRPr="002514B4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7E6BFC" w:rsidRPr="002514B4" w14:paraId="6A0816B9" w14:textId="77777777" w:rsidTr="006C714F">
        <w:trPr>
          <w:trHeight w:val="422"/>
        </w:trPr>
        <w:tc>
          <w:tcPr>
            <w:tcW w:w="1800" w:type="dxa"/>
            <w:vAlign w:val="center"/>
          </w:tcPr>
          <w:p w14:paraId="7D33A092" w14:textId="77777777" w:rsidR="007E6BFC" w:rsidRPr="002514B4" w:rsidRDefault="007E6BFC" w:rsidP="006C714F">
            <w:pPr>
              <w:jc w:val="center"/>
              <w:rPr>
                <w:bCs/>
              </w:rPr>
            </w:pPr>
            <w:r w:rsidRPr="002514B4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40A40EA7" w14:textId="3E3709AB" w:rsidR="007E6BFC" w:rsidRPr="002514B4" w:rsidRDefault="00AB0B84" w:rsidP="006C714F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00" w:type="dxa"/>
            <w:vAlign w:val="center"/>
          </w:tcPr>
          <w:p w14:paraId="70D30231" w14:textId="11EB53A7" w:rsidR="007E6BFC" w:rsidRPr="002514B4" w:rsidRDefault="008D46D4" w:rsidP="006C714F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</w:tr>
    </w:tbl>
    <w:p w14:paraId="535C9A09" w14:textId="77777777" w:rsidR="007E6BFC" w:rsidRPr="002514B4" w:rsidRDefault="007E6BFC" w:rsidP="007E6BFC">
      <w:pPr>
        <w:ind w:left="360"/>
        <w:jc w:val="both"/>
        <w:rPr>
          <w:lang w:val="id-ID"/>
        </w:rPr>
      </w:pPr>
    </w:p>
    <w:p w14:paraId="228E3B84" w14:textId="77777777" w:rsidR="007E6BFC" w:rsidRPr="002514B4" w:rsidRDefault="007E6BFC" w:rsidP="007E6BFC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2514B4">
        <w:rPr>
          <w:lang w:val="id-ID"/>
        </w:rPr>
        <w:t xml:space="preserve">Software yang digunakan </w:t>
      </w:r>
      <w:r w:rsidRPr="002514B4">
        <w:t xml:space="preserve">pada matakuliah ini adalah sebagai berikut: </w:t>
      </w:r>
    </w:p>
    <w:p w14:paraId="458DEE2D" w14:textId="77777777" w:rsidR="007E6BFC" w:rsidRPr="002514B4" w:rsidRDefault="007E6BFC" w:rsidP="007E6BFC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2514B4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70F7092A" w14:textId="77777777" w:rsidR="007E6BFC" w:rsidRPr="002514B4" w:rsidRDefault="007E6BFC" w:rsidP="007E6BF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7E6BFC" w:rsidRPr="002514B4" w14:paraId="22AFE4D3" w14:textId="77777777" w:rsidTr="006C714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502781C6" w14:textId="77777777" w:rsidR="007E6BFC" w:rsidRPr="002514B4" w:rsidRDefault="007E6BFC" w:rsidP="006C714F">
            <w:pPr>
              <w:jc w:val="center"/>
              <w:rPr>
                <w:b/>
                <w:bCs/>
                <w:szCs w:val="18"/>
              </w:rPr>
            </w:pPr>
            <w:r w:rsidRPr="002514B4">
              <w:rPr>
                <w:b/>
                <w:bCs/>
                <w:szCs w:val="18"/>
              </w:rPr>
              <w:t>Software</w:t>
            </w:r>
          </w:p>
          <w:p w14:paraId="16AA69F7" w14:textId="77777777" w:rsidR="007E6BFC" w:rsidRPr="002514B4" w:rsidRDefault="007E6BFC" w:rsidP="006C714F">
            <w:pPr>
              <w:jc w:val="center"/>
              <w:rPr>
                <w:bCs/>
                <w:i/>
                <w:sz w:val="18"/>
                <w:szCs w:val="18"/>
              </w:rPr>
            </w:pPr>
            <w:r w:rsidRPr="002514B4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7E6BFC" w:rsidRPr="002514B4" w14:paraId="46E12867" w14:textId="77777777" w:rsidTr="006C714F">
        <w:trPr>
          <w:trHeight w:val="773"/>
        </w:trPr>
        <w:tc>
          <w:tcPr>
            <w:tcW w:w="4410" w:type="dxa"/>
            <w:vAlign w:val="center"/>
          </w:tcPr>
          <w:p w14:paraId="1C95B780" w14:textId="76E40620" w:rsidR="00205744" w:rsidRPr="00205744" w:rsidRDefault="00205744" w:rsidP="00205744">
            <w:pPr>
              <w:rPr>
                <w:color w:val="000000"/>
                <w:lang w:val="id-ID"/>
              </w:rPr>
            </w:pPr>
            <w:r w:rsidRPr="00205744">
              <w:rPr>
                <w:color w:val="000000"/>
                <w:lang w:val="id-ID"/>
              </w:rPr>
              <w:t>VM Cloudera</w:t>
            </w:r>
          </w:p>
          <w:p w14:paraId="5E9CF7F4" w14:textId="40EB72EB" w:rsidR="007E6BFC" w:rsidRPr="002514B4" w:rsidRDefault="00205744" w:rsidP="00205744">
            <w:pPr>
              <w:rPr>
                <w:bCs/>
              </w:rPr>
            </w:pPr>
            <w:r w:rsidRPr="00205744">
              <w:rPr>
                <w:color w:val="000000"/>
                <w:lang w:val="id-ID"/>
              </w:rPr>
              <w:t>Jupyter Notebook</w:t>
            </w:r>
          </w:p>
        </w:tc>
      </w:tr>
    </w:tbl>
    <w:p w14:paraId="46D7CC50" w14:textId="77777777" w:rsidR="007E6BFC" w:rsidRPr="002514B4" w:rsidRDefault="007E6BFC" w:rsidP="007E6BFC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lastRenderedPageBreak/>
        <w:t>Ekstensi file yang harus disertakan dalam pengumpulan tugas mandiri dan proyek untuk matakuliah ini adalah sebagai berikut:</w:t>
      </w:r>
    </w:p>
    <w:p w14:paraId="5FC5EB2F" w14:textId="77777777" w:rsidR="007E6BFC" w:rsidRDefault="007E6BFC" w:rsidP="007E6BFC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2514B4">
        <w:rPr>
          <w:rStyle w:val="longtext"/>
          <w:i/>
          <w:iCs/>
          <w:sz w:val="18"/>
          <w:szCs w:val="18"/>
        </w:rPr>
        <w:t>File extensions should be included in assignment and project collection for this subject are described as follows:</w:t>
      </w:r>
      <w:r w:rsidRPr="00166B89">
        <w:rPr>
          <w:rStyle w:val="longtext"/>
          <w:i/>
          <w:iCs/>
          <w:sz w:val="18"/>
          <w:szCs w:val="18"/>
        </w:rPr>
        <w:t xml:space="preserve"> </w:t>
      </w:r>
    </w:p>
    <w:p w14:paraId="46DC46E9" w14:textId="77777777" w:rsidR="007E6BFC" w:rsidRPr="00166B89" w:rsidRDefault="007E6BFC" w:rsidP="007E6BF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9216" w:type="dxa"/>
        <w:tblInd w:w="468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2701DB" w14:paraId="4C69FA86" w14:textId="77777777" w:rsidTr="00E80232">
        <w:trPr>
          <w:trHeight w:val="504"/>
        </w:trPr>
        <w:tc>
          <w:tcPr>
            <w:tcW w:w="4608" w:type="dxa"/>
            <w:shd w:val="clear" w:color="auto" w:fill="D9D9D9" w:themeFill="background1" w:themeFillShade="D9"/>
          </w:tcPr>
          <w:p w14:paraId="0B993483" w14:textId="77777777" w:rsidR="002701DB" w:rsidRPr="007E1E52" w:rsidRDefault="002701DB" w:rsidP="006C714F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0F802D3B" w14:textId="77777777" w:rsidR="002701DB" w:rsidRPr="007E1E52" w:rsidRDefault="002701DB" w:rsidP="006C714F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608" w:type="dxa"/>
            <w:shd w:val="clear" w:color="auto" w:fill="D9D9D9" w:themeFill="background1" w:themeFillShade="D9"/>
          </w:tcPr>
          <w:p w14:paraId="1C2D20E6" w14:textId="77777777" w:rsidR="002701DB" w:rsidRPr="002B1798" w:rsidRDefault="002701DB" w:rsidP="006C714F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A53D047" w14:textId="77777777" w:rsidR="002701DB" w:rsidRPr="007E1E52" w:rsidRDefault="002701DB" w:rsidP="006C714F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2701DB" w14:paraId="496F16DD" w14:textId="77777777" w:rsidTr="009416B5">
        <w:trPr>
          <w:trHeight w:val="620"/>
        </w:trPr>
        <w:tc>
          <w:tcPr>
            <w:tcW w:w="4608" w:type="dxa"/>
            <w:vAlign w:val="center"/>
          </w:tcPr>
          <w:p w14:paraId="18BCD281" w14:textId="05873E5A" w:rsidR="002701DB" w:rsidRPr="001C7680" w:rsidRDefault="00547126" w:rsidP="009416B5">
            <w:pPr>
              <w:rPr>
                <w:bCs/>
              </w:rPr>
            </w:pPr>
            <w:r w:rsidRPr="00280C36">
              <w:rPr>
                <w:color w:val="000000"/>
                <w:sz w:val="22"/>
                <w:szCs w:val="22"/>
                <w:lang w:eastAsia="en-ID"/>
              </w:rPr>
              <w:t>DOCX, SQL</w:t>
            </w:r>
          </w:p>
        </w:tc>
        <w:tc>
          <w:tcPr>
            <w:tcW w:w="4608" w:type="dxa"/>
            <w:vAlign w:val="center"/>
          </w:tcPr>
          <w:p w14:paraId="3A682C0F" w14:textId="677DD532" w:rsidR="002701DB" w:rsidRPr="001C7680" w:rsidRDefault="0046431D" w:rsidP="009416B5">
            <w:pPr>
              <w:rPr>
                <w:bCs/>
              </w:rPr>
            </w:pPr>
            <w:r w:rsidRPr="00280C36">
              <w:rPr>
                <w:color w:val="000000"/>
                <w:sz w:val="22"/>
                <w:szCs w:val="22"/>
                <w:lang w:eastAsia="en-ID"/>
              </w:rPr>
              <w:t>IPYNB</w:t>
            </w:r>
          </w:p>
        </w:tc>
      </w:tr>
    </w:tbl>
    <w:p w14:paraId="21CC4B78" w14:textId="1DB461DB" w:rsidR="00414D0B" w:rsidRDefault="00414D0B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9412A42" w14:textId="7E668CD1" w:rsidR="005B66A9" w:rsidRPr="00414D0B" w:rsidRDefault="00414D0B" w:rsidP="00414D0B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45181CE1" w14:textId="77777777" w:rsidR="001F34B6" w:rsidRDefault="001F34B6" w:rsidP="001F34B6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4918B6AF" w14:textId="77777777" w:rsidR="001F34B6" w:rsidRDefault="001F34B6" w:rsidP="001F34B6">
      <w:pPr>
        <w:rPr>
          <w:i/>
          <w:sz w:val="16"/>
          <w:lang w:val="id-ID"/>
        </w:rPr>
      </w:pPr>
      <w:r>
        <w:rPr>
          <w:i/>
          <w:iCs/>
          <w:sz w:val="16"/>
          <w:szCs w:val="16"/>
          <w:lang w:val="id-ID"/>
        </w:rPr>
        <w:t>Case</w:t>
      </w:r>
    </w:p>
    <w:p w14:paraId="54253456" w14:textId="77777777" w:rsidR="001F34B6" w:rsidRDefault="001F34B6" w:rsidP="001F34B6">
      <w:pPr>
        <w:spacing w:line="360" w:lineRule="auto"/>
        <w:ind w:left="360"/>
        <w:jc w:val="center"/>
        <w:rPr>
          <w:b/>
          <w:bCs/>
          <w:sz w:val="28"/>
          <w:szCs w:val="28"/>
        </w:rPr>
      </w:pPr>
    </w:p>
    <w:p w14:paraId="32559C23" w14:textId="77777777" w:rsidR="001F34B6" w:rsidRDefault="001F34B6" w:rsidP="001F34B6">
      <w:pPr>
        <w:spacing w:line="360" w:lineRule="auto"/>
        <w:ind w:left="360"/>
        <w:jc w:val="center"/>
      </w:pPr>
      <w:r>
        <w:rPr>
          <w:b/>
          <w:bCs/>
          <w:sz w:val="28"/>
          <w:szCs w:val="28"/>
        </w:rPr>
        <w:t>AmorE’s Dealership</w:t>
      </w:r>
    </w:p>
    <w:p w14:paraId="1953BCD7" w14:textId="77777777" w:rsidR="001F34B6" w:rsidRDefault="001F34B6" w:rsidP="001F34B6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AmorE’s Dealership </w:t>
      </w:r>
      <w:r>
        <w:t xml:space="preserve">is a popular car dealership chain in countries such as America, Canada, and Japan under </w:t>
      </w:r>
      <w:r>
        <w:rPr>
          <w:b/>
          <w:bCs/>
        </w:rPr>
        <w:t xml:space="preserve">PT Software Laboratory. </w:t>
      </w:r>
      <w:r>
        <w:t xml:space="preserve">As </w:t>
      </w:r>
      <w:r>
        <w:rPr>
          <w:b/>
          <w:bCs/>
        </w:rPr>
        <w:t xml:space="preserve">AmorE’s Dealership </w:t>
      </w:r>
      <w:r>
        <w:t xml:space="preserve">has grown rapidly, there is still a need to improve the sales more quickly. To do that, the owner </w:t>
      </w:r>
      <w:r>
        <w:rPr>
          <w:b/>
          <w:bCs/>
        </w:rPr>
        <w:t xml:space="preserve">Amore </w:t>
      </w:r>
      <w:r>
        <w:t xml:space="preserve">wants you to do an </w:t>
      </w:r>
      <w:r>
        <w:rPr>
          <w:b/>
          <w:bCs/>
        </w:rPr>
        <w:t xml:space="preserve">analysis </w:t>
      </w:r>
      <w:r>
        <w:t xml:space="preserve">from </w:t>
      </w:r>
      <w:r>
        <w:rPr>
          <w:b/>
          <w:bCs/>
        </w:rPr>
        <w:t>different kinds</w:t>
      </w:r>
      <w:r>
        <w:t xml:space="preserve"> of data they have.</w:t>
      </w:r>
    </w:p>
    <w:p w14:paraId="3C803A94" w14:textId="77777777" w:rsidR="001F34B6" w:rsidRDefault="001F34B6" w:rsidP="001F34B6">
      <w:pPr>
        <w:jc w:val="both"/>
      </w:pPr>
    </w:p>
    <w:p w14:paraId="1E541BA1" w14:textId="77777777" w:rsidR="001F34B6" w:rsidRDefault="001F34B6" w:rsidP="001F34B6">
      <w:pPr>
        <w:spacing w:line="360" w:lineRule="auto"/>
        <w:jc w:val="both"/>
      </w:pPr>
      <w:r>
        <w:t xml:space="preserve">From the sales business process, the data can be analyzed to gain sales insight. The data is stored in </w:t>
      </w:r>
      <w:r>
        <w:rPr>
          <w:b/>
          <w:bCs/>
        </w:rPr>
        <w:t>Comma-Separated</w:t>
      </w:r>
      <w:r>
        <w:t xml:space="preserve"> </w:t>
      </w:r>
      <w:r>
        <w:rPr>
          <w:b/>
          <w:bCs/>
        </w:rPr>
        <w:t xml:space="preserve">Values (CSV) </w:t>
      </w:r>
      <w:r>
        <w:t xml:space="preserve">file and </w:t>
      </w:r>
      <w:r>
        <w:rPr>
          <w:b/>
          <w:bCs/>
        </w:rPr>
        <w:t xml:space="preserve">MySQL </w:t>
      </w:r>
      <w:r>
        <w:t xml:space="preserve">dump file and the data schema is drawn using </w:t>
      </w:r>
      <w:r>
        <w:rPr>
          <w:b/>
          <w:bCs/>
        </w:rPr>
        <w:t>Entity Relationship Diagram (ERD)</w:t>
      </w:r>
      <w:r>
        <w:t xml:space="preserve"> below:</w:t>
      </w:r>
    </w:p>
    <w:p w14:paraId="1BB4BD7E" w14:textId="77777777" w:rsidR="001F34B6" w:rsidRDefault="001F34B6" w:rsidP="001F34B6">
      <w:pPr>
        <w:spacing w:line="360" w:lineRule="auto"/>
        <w:jc w:val="both"/>
      </w:pPr>
    </w:p>
    <w:p w14:paraId="7FD6419E" w14:textId="68DF5D7C" w:rsidR="001F34B6" w:rsidRDefault="001F34B6" w:rsidP="001F34B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539CA70" wp14:editId="1A09110A">
            <wp:extent cx="546735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491A" w14:textId="77777777" w:rsidR="001F34B6" w:rsidRDefault="001F34B6" w:rsidP="001F34B6">
      <w:pPr>
        <w:pStyle w:val="Caption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 xml:space="preserve">Figure 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SEQ Figure \* ARABIC </w:instrText>
      </w:r>
      <w:r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1</w:t>
      </w:r>
      <w:r>
        <w:rPr>
          <w:b/>
          <w:bCs/>
          <w:color w:val="auto"/>
        </w:rPr>
        <w:fldChar w:fldCharType="end"/>
      </w:r>
      <w:r>
        <w:rPr>
          <w:b/>
          <w:bCs/>
          <w:color w:val="auto"/>
        </w:rPr>
        <w:t>. AmorE’s Dealership ERD</w:t>
      </w:r>
    </w:p>
    <w:p w14:paraId="75214A47" w14:textId="77777777" w:rsidR="001F34B6" w:rsidRDefault="001F34B6" w:rsidP="001F34B6">
      <w:pPr>
        <w:spacing w:line="360" w:lineRule="auto"/>
      </w:pPr>
      <w:r>
        <w:t xml:space="preserve">You were given the task to gain some insight from the </w:t>
      </w:r>
      <w:r>
        <w:rPr>
          <w:b/>
        </w:rPr>
        <w:t>sales</w:t>
      </w:r>
      <w:r>
        <w:t xml:space="preserve"> data using </w:t>
      </w:r>
      <w:r>
        <w:rPr>
          <w:b/>
        </w:rPr>
        <w:t>Hadoop</w:t>
      </w:r>
      <w:r>
        <w:t xml:space="preserve"> tools. Below is the task you must do:</w:t>
      </w:r>
    </w:p>
    <w:p w14:paraId="192B6BD9" w14:textId="77777777" w:rsidR="001F34B6" w:rsidRDefault="001F34B6" w:rsidP="001F34B6">
      <w:pPr>
        <w:pStyle w:val="Heading1"/>
        <w:numPr>
          <w:ilvl w:val="0"/>
          <w:numId w:val="12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Load data from CSV to Hive</w:t>
      </w:r>
    </w:p>
    <w:p w14:paraId="31D52698" w14:textId="77777777" w:rsidR="001F34B6" w:rsidRDefault="001F34B6" w:rsidP="001F34B6">
      <w:pPr>
        <w:spacing w:line="360" w:lineRule="auto"/>
        <w:ind w:left="360" w:right="-330"/>
      </w:pPr>
      <w:r>
        <w:t>Given the file “</w:t>
      </w:r>
      <w:r>
        <w:rPr>
          <w:b/>
          <w:bCs/>
        </w:rPr>
        <w:t>Manufacturers</w:t>
      </w:r>
      <w:r>
        <w:t>.</w:t>
      </w:r>
      <w:r>
        <w:rPr>
          <w:b/>
          <w:bCs/>
        </w:rPr>
        <w:t>csv</w:t>
      </w:r>
      <w:r>
        <w:t>” and “</w:t>
      </w:r>
      <w:r>
        <w:rPr>
          <w:b/>
          <w:bCs/>
        </w:rPr>
        <w:t>Regions</w:t>
      </w:r>
      <w:r>
        <w:t>.</w:t>
      </w:r>
      <w:r>
        <w:rPr>
          <w:b/>
          <w:bCs/>
        </w:rPr>
        <w:t>csv</w:t>
      </w:r>
      <w:r>
        <w:t xml:space="preserve">”, you were asked to load the data from </w:t>
      </w:r>
      <w:r>
        <w:rPr>
          <w:b/>
          <w:bCs/>
        </w:rPr>
        <w:t xml:space="preserve">Comma-Separated Values </w:t>
      </w:r>
      <w:r>
        <w:t>(</w:t>
      </w:r>
      <w:r>
        <w:rPr>
          <w:b/>
          <w:bCs/>
        </w:rPr>
        <w:t>CSV</w:t>
      </w:r>
      <w:r>
        <w:t xml:space="preserve">) file to </w:t>
      </w:r>
      <w:r>
        <w:rPr>
          <w:b/>
          <w:bCs/>
        </w:rPr>
        <w:t>Hive</w:t>
      </w:r>
      <w:r>
        <w:t xml:space="preserve"> for data integration.</w:t>
      </w:r>
    </w:p>
    <w:p w14:paraId="593668FD" w14:textId="77777777" w:rsidR="001F34B6" w:rsidRDefault="001F34B6" w:rsidP="001F34B6">
      <w:pPr>
        <w:pStyle w:val="Heading1"/>
        <w:numPr>
          <w:ilvl w:val="0"/>
          <w:numId w:val="12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Load data from MySQL to Hive</w:t>
      </w:r>
    </w:p>
    <w:p w14:paraId="17668E99" w14:textId="77777777" w:rsidR="001F34B6" w:rsidRDefault="001F34B6" w:rsidP="001F34B6">
      <w:pPr>
        <w:spacing w:line="360" w:lineRule="auto"/>
        <w:ind w:left="360" w:right="-330"/>
      </w:pPr>
      <w:r>
        <w:t>Given the file “</w:t>
      </w:r>
      <w:r>
        <w:rPr>
          <w:b/>
          <w:bCs/>
        </w:rPr>
        <w:t>create+insert.sql</w:t>
      </w:r>
      <w:r>
        <w:t xml:space="preserve">” that consists of the data about </w:t>
      </w:r>
      <w:r>
        <w:rPr>
          <w:b/>
          <w:bCs/>
        </w:rPr>
        <w:t>sales</w:t>
      </w:r>
      <w:r>
        <w:t xml:space="preserve">, </w:t>
      </w:r>
      <w:r>
        <w:rPr>
          <w:b/>
          <w:bCs/>
        </w:rPr>
        <w:t>cars</w:t>
      </w:r>
      <w:r>
        <w:t xml:space="preserve">, and </w:t>
      </w:r>
      <w:r>
        <w:rPr>
          <w:b/>
          <w:bCs/>
        </w:rPr>
        <w:t>stores</w:t>
      </w:r>
      <w:r>
        <w:t xml:space="preserve">. You need to load the data to </w:t>
      </w:r>
      <w:r>
        <w:rPr>
          <w:b/>
          <w:bCs/>
        </w:rPr>
        <w:t>MySQL</w:t>
      </w:r>
      <w:r>
        <w:t xml:space="preserve"> database, then </w:t>
      </w:r>
      <w:r>
        <w:rPr>
          <w:b/>
          <w:bCs/>
        </w:rPr>
        <w:t>ingest</w:t>
      </w:r>
      <w:r>
        <w:t xml:space="preserve"> the data from </w:t>
      </w:r>
      <w:r>
        <w:rPr>
          <w:b/>
          <w:bCs/>
        </w:rPr>
        <w:t>MySQL</w:t>
      </w:r>
      <w:r>
        <w:t xml:space="preserve"> database to </w:t>
      </w:r>
      <w:r>
        <w:rPr>
          <w:b/>
          <w:bCs/>
        </w:rPr>
        <w:t>Hive</w:t>
      </w:r>
      <w:r>
        <w:t xml:space="preserve"> for data integration.</w:t>
      </w:r>
    </w:p>
    <w:p w14:paraId="54795182" w14:textId="77777777" w:rsidR="001F34B6" w:rsidRDefault="001F34B6" w:rsidP="001F34B6">
      <w:pPr>
        <w:pStyle w:val="Heading1"/>
        <w:numPr>
          <w:ilvl w:val="0"/>
          <w:numId w:val="12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Query Analysis</w:t>
      </w:r>
    </w:p>
    <w:p w14:paraId="4D38BE78" w14:textId="77777777" w:rsidR="001F34B6" w:rsidRDefault="001F34B6" w:rsidP="001F34B6">
      <w:pPr>
        <w:spacing w:line="360" w:lineRule="auto"/>
        <w:ind w:left="360" w:right="-330"/>
      </w:pPr>
      <w:r>
        <w:t xml:space="preserve">From the data in </w:t>
      </w:r>
      <w:r>
        <w:rPr>
          <w:b/>
          <w:bCs/>
        </w:rPr>
        <w:t>Hive</w:t>
      </w:r>
      <w:r>
        <w:t xml:space="preserve">, you need to gain some sales insight in </w:t>
      </w:r>
      <w:r>
        <w:rPr>
          <w:b/>
          <w:bCs/>
        </w:rPr>
        <w:t>AmorE’s Dealership</w:t>
      </w:r>
      <w:r>
        <w:t xml:space="preserve">, below are some statements you need to answer using </w:t>
      </w:r>
      <w:r>
        <w:rPr>
          <w:b/>
          <w:bCs/>
        </w:rPr>
        <w:t>Hive</w:t>
      </w:r>
      <w:r>
        <w:t xml:space="preserve"> / </w:t>
      </w:r>
      <w:r>
        <w:rPr>
          <w:b/>
          <w:bCs/>
        </w:rPr>
        <w:t>Impala</w:t>
      </w:r>
      <w:r>
        <w:t xml:space="preserve"> query:</w:t>
      </w:r>
    </w:p>
    <w:p w14:paraId="14EFDE0F" w14:textId="77777777" w:rsidR="001F34B6" w:rsidRDefault="001F34B6" w:rsidP="001F34B6">
      <w:pPr>
        <w:pStyle w:val="ListParagraph"/>
        <w:numPr>
          <w:ilvl w:val="1"/>
          <w:numId w:val="12"/>
        </w:numPr>
        <w:spacing w:line="360" w:lineRule="auto"/>
        <w:ind w:left="720" w:right="-330"/>
        <w:jc w:val="both"/>
        <w:rPr>
          <w:rFonts w:asciiTheme="minorHAnsi" w:eastAsiaTheme="minorEastAsia" w:hAnsiTheme="minorHAnsi" w:cstheme="minorBidi"/>
          <w:b/>
          <w:bCs/>
        </w:rPr>
      </w:pPr>
      <w:r>
        <w:t xml:space="preserve">Show </w:t>
      </w:r>
      <w:r>
        <w:rPr>
          <w:b/>
          <w:bCs/>
        </w:rPr>
        <w:t xml:space="preserve">cars </w:t>
      </w:r>
      <w:r>
        <w:t xml:space="preserve">which has been bought </w:t>
      </w:r>
      <w:r>
        <w:rPr>
          <w:b/>
          <w:bCs/>
        </w:rPr>
        <w:t>more than 30</w:t>
      </w:r>
      <w:r>
        <w:t xml:space="preserve"> units </w:t>
      </w:r>
      <w:r>
        <w:rPr>
          <w:b/>
          <w:bCs/>
        </w:rPr>
        <w:t>in 2018.</w:t>
      </w:r>
    </w:p>
    <w:p w14:paraId="51269E78" w14:textId="77777777" w:rsidR="001F34B6" w:rsidRDefault="001F34B6" w:rsidP="001F34B6">
      <w:pPr>
        <w:pStyle w:val="ListParagraph"/>
        <w:numPr>
          <w:ilvl w:val="1"/>
          <w:numId w:val="12"/>
        </w:numPr>
        <w:spacing w:after="160" w:line="360" w:lineRule="auto"/>
        <w:ind w:left="720" w:right="-330"/>
        <w:jc w:val="both"/>
        <w:rPr>
          <w:b/>
          <w:bCs/>
        </w:rPr>
      </w:pPr>
      <w:r>
        <w:t xml:space="preserve">Show </w:t>
      </w:r>
      <w:r>
        <w:rPr>
          <w:b/>
          <w:bCs/>
        </w:rPr>
        <w:t xml:space="preserve">top 10 region </w:t>
      </w:r>
      <w:r>
        <w:t xml:space="preserve">which has the </w:t>
      </w:r>
      <w:r>
        <w:rPr>
          <w:b/>
          <w:bCs/>
        </w:rPr>
        <w:t>most transactions</w:t>
      </w:r>
      <w:r>
        <w:t xml:space="preserve"> </w:t>
      </w:r>
      <w:r>
        <w:rPr>
          <w:b/>
          <w:bCs/>
        </w:rPr>
        <w:t>in America.</w:t>
      </w:r>
    </w:p>
    <w:p w14:paraId="519A4433" w14:textId="77777777" w:rsidR="001F34B6" w:rsidRDefault="001F34B6" w:rsidP="001F34B6">
      <w:pPr>
        <w:pStyle w:val="ListParagraph"/>
        <w:numPr>
          <w:ilvl w:val="1"/>
          <w:numId w:val="12"/>
        </w:numPr>
        <w:spacing w:after="160" w:line="360" w:lineRule="auto"/>
        <w:ind w:left="720" w:right="-330"/>
        <w:jc w:val="both"/>
      </w:pPr>
      <w:r>
        <w:t xml:space="preserve">Show </w:t>
      </w:r>
      <w:r>
        <w:rPr>
          <w:b/>
          <w:bCs/>
        </w:rPr>
        <w:t xml:space="preserve">top 3 stores </w:t>
      </w:r>
      <w:r>
        <w:t xml:space="preserve">which earned the </w:t>
      </w:r>
      <w:r>
        <w:rPr>
          <w:b/>
          <w:bCs/>
        </w:rPr>
        <w:t>most gross profit</w:t>
      </w:r>
      <w:r>
        <w:t xml:space="preserve"> </w:t>
      </w:r>
      <w:r>
        <w:rPr>
          <w:b/>
          <w:bCs/>
        </w:rPr>
        <w:t>in 2019.</w:t>
      </w:r>
    </w:p>
    <w:p w14:paraId="263733DE" w14:textId="77777777" w:rsidR="001F34B6" w:rsidRDefault="001F34B6" w:rsidP="001F34B6">
      <w:pPr>
        <w:pStyle w:val="ListParagraph"/>
        <w:numPr>
          <w:ilvl w:val="1"/>
          <w:numId w:val="12"/>
        </w:numPr>
        <w:spacing w:after="160" w:line="360" w:lineRule="auto"/>
        <w:ind w:left="720" w:right="-330"/>
        <w:jc w:val="both"/>
      </w:pPr>
      <w:r>
        <w:t xml:space="preserve">Show </w:t>
      </w:r>
      <w:r>
        <w:rPr>
          <w:b/>
          <w:bCs/>
        </w:rPr>
        <w:t>car manufacturers</w:t>
      </w:r>
      <w:r>
        <w:t xml:space="preserve"> that have </w:t>
      </w:r>
      <w:r>
        <w:rPr>
          <w:b/>
          <w:bCs/>
        </w:rPr>
        <w:t>sell cars more than the average car manufacturer</w:t>
      </w:r>
      <w:r>
        <w:t xml:space="preserve"> for cars that are made </w:t>
      </w:r>
      <w:r>
        <w:rPr>
          <w:b/>
          <w:bCs/>
        </w:rPr>
        <w:t>after 2010.</w:t>
      </w:r>
    </w:p>
    <w:p w14:paraId="2ECD8F3C" w14:textId="77777777" w:rsidR="001F34B6" w:rsidRDefault="001F34B6" w:rsidP="001F34B6">
      <w:pPr>
        <w:pStyle w:val="ListParagraph"/>
        <w:numPr>
          <w:ilvl w:val="1"/>
          <w:numId w:val="12"/>
        </w:numPr>
        <w:spacing w:after="160" w:line="360" w:lineRule="auto"/>
        <w:ind w:left="720" w:right="-330"/>
        <w:jc w:val="both"/>
      </w:pPr>
      <w:r>
        <w:t xml:space="preserve">Show </w:t>
      </w:r>
      <w:r>
        <w:rPr>
          <w:b/>
          <w:bCs/>
        </w:rPr>
        <w:t xml:space="preserve">store and total cars sold </w:t>
      </w:r>
      <w:r>
        <w:t xml:space="preserve">for each store who did </w:t>
      </w:r>
      <w:r>
        <w:rPr>
          <w:b/>
          <w:bCs/>
        </w:rPr>
        <w:t xml:space="preserve">more than 5 transactions </w:t>
      </w:r>
      <w:r>
        <w:t xml:space="preserve">within year </w:t>
      </w:r>
      <w:r>
        <w:rPr>
          <w:b/>
          <w:bCs/>
        </w:rPr>
        <w:t xml:space="preserve">2018-2019 </w:t>
      </w:r>
      <w:r>
        <w:t xml:space="preserve">and </w:t>
      </w:r>
      <w:r>
        <w:rPr>
          <w:b/>
          <w:bCs/>
        </w:rPr>
        <w:t xml:space="preserve">determine how much investment </w:t>
      </w:r>
      <w:r>
        <w:t xml:space="preserve">will be given based on the total car sold on the </w:t>
      </w:r>
      <w:r>
        <w:rPr>
          <w:b/>
          <w:bCs/>
        </w:rPr>
        <w:t>year 2018-2019</w:t>
      </w:r>
      <w:r>
        <w:t xml:space="preserve">: </w:t>
      </w:r>
    </w:p>
    <w:tbl>
      <w:tblPr>
        <w:tblStyle w:val="GridTable4"/>
        <w:tblW w:w="9210" w:type="dxa"/>
        <w:tblInd w:w="704" w:type="dxa"/>
        <w:tblLayout w:type="fixed"/>
        <w:tblLook w:val="06A0" w:firstRow="1" w:lastRow="0" w:firstColumn="1" w:lastColumn="0" w:noHBand="1" w:noVBand="1"/>
      </w:tblPr>
      <w:tblGrid>
        <w:gridCol w:w="4600"/>
        <w:gridCol w:w="4610"/>
      </w:tblGrid>
      <w:tr w:rsidR="001F34B6" w14:paraId="57F912D2" w14:textId="77777777" w:rsidTr="001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hideMark/>
          </w:tcPr>
          <w:p w14:paraId="1EFCC47E" w14:textId="77777777" w:rsidR="001F34B6" w:rsidRDefault="001F34B6">
            <w:pPr>
              <w:jc w:val="center"/>
            </w:pPr>
            <w:r>
              <w:t>Total Car Sold</w:t>
            </w:r>
          </w:p>
        </w:tc>
        <w:tc>
          <w:tcPr>
            <w:tcW w:w="4612" w:type="dxa"/>
            <w:hideMark/>
          </w:tcPr>
          <w:p w14:paraId="620AEB7D" w14:textId="77777777" w:rsidR="001F34B6" w:rsidRDefault="001F3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Investment</w:t>
            </w:r>
          </w:p>
        </w:tc>
      </w:tr>
      <w:tr w:rsidR="001F34B6" w14:paraId="1F3BD395" w14:textId="77777777" w:rsidTr="001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0953D829" w14:textId="77777777" w:rsidR="001F34B6" w:rsidRDefault="001F34B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&gt; 200</w:t>
            </w:r>
          </w:p>
        </w:tc>
        <w:tc>
          <w:tcPr>
            <w:tcW w:w="46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70985683" w14:textId="77777777" w:rsidR="001F34B6" w:rsidRDefault="001F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100.000.000</w:t>
            </w:r>
          </w:p>
        </w:tc>
      </w:tr>
      <w:tr w:rsidR="001F34B6" w14:paraId="17E92184" w14:textId="77777777" w:rsidTr="001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FBFBF" w:themeFill="background1" w:themeFillShade="BF"/>
            <w:vAlign w:val="center"/>
            <w:hideMark/>
          </w:tcPr>
          <w:p w14:paraId="5530B57F" w14:textId="77777777" w:rsidR="001F34B6" w:rsidRDefault="001F34B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100 - 200</w:t>
            </w:r>
          </w:p>
        </w:tc>
        <w:tc>
          <w:tcPr>
            <w:tcW w:w="46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FBFBF" w:themeFill="background1" w:themeFillShade="BF"/>
            <w:vAlign w:val="center"/>
            <w:hideMark/>
          </w:tcPr>
          <w:p w14:paraId="48AFB615" w14:textId="77777777" w:rsidR="001F34B6" w:rsidRDefault="001F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50.000.000</w:t>
            </w:r>
          </w:p>
        </w:tc>
      </w:tr>
      <w:tr w:rsidR="001F34B6" w14:paraId="08C179E6" w14:textId="77777777" w:rsidTr="001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65B78F48" w14:textId="77777777" w:rsidR="001F34B6" w:rsidRDefault="001F34B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 – 99</w:t>
            </w:r>
          </w:p>
        </w:tc>
        <w:tc>
          <w:tcPr>
            <w:tcW w:w="46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4E009E30" w14:textId="77777777" w:rsidR="001F34B6" w:rsidRDefault="001F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20.000.000</w:t>
            </w:r>
          </w:p>
        </w:tc>
      </w:tr>
      <w:tr w:rsidR="001F34B6" w14:paraId="4F40F14E" w14:textId="77777777" w:rsidTr="001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FBFBF" w:themeFill="background1" w:themeFillShade="BF"/>
            <w:vAlign w:val="center"/>
            <w:hideMark/>
          </w:tcPr>
          <w:p w14:paraId="016E1399" w14:textId="77777777" w:rsidR="001F34B6" w:rsidRDefault="001F34B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 – 29</w:t>
            </w:r>
          </w:p>
        </w:tc>
        <w:tc>
          <w:tcPr>
            <w:tcW w:w="46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FBFBF" w:themeFill="background1" w:themeFillShade="BF"/>
            <w:vAlign w:val="center"/>
            <w:hideMark/>
          </w:tcPr>
          <w:p w14:paraId="76F27A0B" w14:textId="77777777" w:rsidR="001F34B6" w:rsidRDefault="001F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10.000.000</w:t>
            </w:r>
          </w:p>
        </w:tc>
      </w:tr>
      <w:tr w:rsidR="001F34B6" w14:paraId="2F9836FF" w14:textId="77777777" w:rsidTr="001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vAlign w:val="center"/>
            <w:hideMark/>
          </w:tcPr>
          <w:p w14:paraId="097625B7" w14:textId="77777777" w:rsidR="001F34B6" w:rsidRDefault="001F34B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&lt; 20</w:t>
            </w:r>
          </w:p>
        </w:tc>
        <w:tc>
          <w:tcPr>
            <w:tcW w:w="46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vAlign w:val="center"/>
            <w:hideMark/>
          </w:tcPr>
          <w:p w14:paraId="149191EF" w14:textId="77777777" w:rsidR="001F34B6" w:rsidRDefault="001F3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D829ED0" w14:textId="77777777" w:rsidR="001F34B6" w:rsidRDefault="001F34B6" w:rsidP="001F34B6">
      <w:pPr>
        <w:spacing w:line="360" w:lineRule="auto"/>
        <w:ind w:right="-330"/>
      </w:pPr>
    </w:p>
    <w:p w14:paraId="17138B06" w14:textId="77777777" w:rsidR="001F34B6" w:rsidRDefault="001F34B6" w:rsidP="001F34B6">
      <w:pPr>
        <w:spacing w:line="360" w:lineRule="auto"/>
        <w:ind w:right="-330"/>
      </w:pPr>
      <w:r>
        <w:rPr>
          <w:b/>
        </w:rPr>
        <w:t>Files to be collected</w:t>
      </w:r>
      <w:r>
        <w:t xml:space="preserve">: </w:t>
      </w:r>
    </w:p>
    <w:p w14:paraId="63C92996" w14:textId="77777777" w:rsidR="001F34B6" w:rsidRDefault="001F34B6" w:rsidP="001F34B6">
      <w:pPr>
        <w:spacing w:line="360" w:lineRule="auto"/>
        <w:ind w:right="-330"/>
      </w:pPr>
      <w:r>
        <w:t>[NIM].txt that consist of:</w:t>
      </w:r>
    </w:p>
    <w:p w14:paraId="374D597A" w14:textId="77777777" w:rsidR="001F34B6" w:rsidRDefault="001F34B6" w:rsidP="001F34B6">
      <w:pPr>
        <w:pStyle w:val="ListParagraph"/>
        <w:numPr>
          <w:ilvl w:val="0"/>
          <w:numId w:val="13"/>
        </w:numPr>
        <w:spacing w:after="160" w:line="256" w:lineRule="auto"/>
        <w:ind w:right="-330"/>
      </w:pPr>
      <w:r>
        <w:t>Command to Load data from CSV to Hive</w:t>
      </w:r>
    </w:p>
    <w:p w14:paraId="2D6E6C12" w14:textId="39B0B2E2" w:rsidR="001F34B6" w:rsidRDefault="001F34B6" w:rsidP="001F34B6">
      <w:pPr>
        <w:pStyle w:val="ListParagraph"/>
        <w:numPr>
          <w:ilvl w:val="0"/>
          <w:numId w:val="13"/>
        </w:numPr>
        <w:spacing w:after="160" w:line="256" w:lineRule="auto"/>
        <w:ind w:right="-330"/>
      </w:pPr>
      <w:r>
        <w:t>Command to Load data from MySQL to Hive</w:t>
      </w:r>
    </w:p>
    <w:p w14:paraId="4ACB6A08" w14:textId="6E2A6E1A" w:rsidR="00916764" w:rsidRDefault="00916764" w:rsidP="001F34B6">
      <w:pPr>
        <w:pStyle w:val="ListParagraph"/>
        <w:numPr>
          <w:ilvl w:val="0"/>
          <w:numId w:val="13"/>
        </w:numPr>
        <w:spacing w:after="160" w:line="256" w:lineRule="auto"/>
        <w:ind w:right="-330"/>
      </w:pPr>
      <w:r>
        <w:t>Hive query for analysis</w:t>
      </w:r>
    </w:p>
    <w:p w14:paraId="16D13FD1" w14:textId="6CCEC40B" w:rsidR="00BC6DE8" w:rsidRPr="00A32343" w:rsidRDefault="00BC6DE8" w:rsidP="001F34B6">
      <w:pPr>
        <w:pStyle w:val="Heading2"/>
        <w:spacing w:before="0"/>
      </w:pPr>
    </w:p>
    <w:sectPr w:rsidR="00BC6DE8" w:rsidRPr="00A32343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F84F3" w14:textId="77777777" w:rsidR="00DD4A5B" w:rsidRDefault="00DD4A5B" w:rsidP="00273E4A">
      <w:r>
        <w:separator/>
      </w:r>
    </w:p>
  </w:endnote>
  <w:endnote w:type="continuationSeparator" w:id="0">
    <w:p w14:paraId="066C54A8" w14:textId="77777777" w:rsidR="00DD4A5B" w:rsidRDefault="00DD4A5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B5482" w14:textId="77777777" w:rsidR="00DD4A5B" w:rsidRDefault="00DD4A5B" w:rsidP="00273E4A">
      <w:r>
        <w:separator/>
      </w:r>
    </w:p>
  </w:footnote>
  <w:footnote w:type="continuationSeparator" w:id="0">
    <w:p w14:paraId="35A884B2" w14:textId="77777777" w:rsidR="00DD4A5B" w:rsidRDefault="00DD4A5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5F2CE6A" w:rsidR="005D0782" w:rsidRPr="00A7439E" w:rsidRDefault="00A7439E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140920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16D42"/>
    <w:multiLevelType w:val="hybridMultilevel"/>
    <w:tmpl w:val="270EA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D42966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D8307E"/>
    <w:multiLevelType w:val="hybridMultilevel"/>
    <w:tmpl w:val="2D86B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10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E0F0A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A52E1"/>
    <w:rsid w:val="001B3A2E"/>
    <w:rsid w:val="001C7680"/>
    <w:rsid w:val="001D4810"/>
    <w:rsid w:val="001E4042"/>
    <w:rsid w:val="001E637E"/>
    <w:rsid w:val="001E7ABE"/>
    <w:rsid w:val="001F34B6"/>
    <w:rsid w:val="001F64B6"/>
    <w:rsid w:val="00205744"/>
    <w:rsid w:val="00224780"/>
    <w:rsid w:val="00235C36"/>
    <w:rsid w:val="002376FA"/>
    <w:rsid w:val="00244894"/>
    <w:rsid w:val="002514B4"/>
    <w:rsid w:val="002701DB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4FF9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43EEF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14D0B"/>
    <w:rsid w:val="00420AFF"/>
    <w:rsid w:val="00422134"/>
    <w:rsid w:val="00434FFC"/>
    <w:rsid w:val="00446550"/>
    <w:rsid w:val="00446D31"/>
    <w:rsid w:val="0045325D"/>
    <w:rsid w:val="004564E4"/>
    <w:rsid w:val="004633AF"/>
    <w:rsid w:val="0046431D"/>
    <w:rsid w:val="0046440B"/>
    <w:rsid w:val="00470964"/>
    <w:rsid w:val="004710F6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47126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2424"/>
    <w:rsid w:val="00635EE5"/>
    <w:rsid w:val="00643F75"/>
    <w:rsid w:val="00664137"/>
    <w:rsid w:val="0067443D"/>
    <w:rsid w:val="006B418C"/>
    <w:rsid w:val="006D36BC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E0A26"/>
    <w:rsid w:val="007E0EE7"/>
    <w:rsid w:val="007E6BFC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D46D4"/>
    <w:rsid w:val="008F740C"/>
    <w:rsid w:val="009010C1"/>
    <w:rsid w:val="00901A30"/>
    <w:rsid w:val="0090372F"/>
    <w:rsid w:val="00916764"/>
    <w:rsid w:val="00932B6E"/>
    <w:rsid w:val="0093677F"/>
    <w:rsid w:val="00937B93"/>
    <w:rsid w:val="009416B5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7439E"/>
    <w:rsid w:val="00A908E6"/>
    <w:rsid w:val="00A933D3"/>
    <w:rsid w:val="00AA1407"/>
    <w:rsid w:val="00AB0B84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28C9"/>
    <w:rsid w:val="00D47C75"/>
    <w:rsid w:val="00D60A6D"/>
    <w:rsid w:val="00D67DFC"/>
    <w:rsid w:val="00D712E4"/>
    <w:rsid w:val="00D73D8E"/>
    <w:rsid w:val="00D95848"/>
    <w:rsid w:val="00DA4A85"/>
    <w:rsid w:val="00DB0A75"/>
    <w:rsid w:val="00DC4B9D"/>
    <w:rsid w:val="00DC700A"/>
    <w:rsid w:val="00DD4A5B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0232"/>
    <w:rsid w:val="00E83F0C"/>
    <w:rsid w:val="00E87C04"/>
    <w:rsid w:val="00EB5190"/>
    <w:rsid w:val="00EB7CD4"/>
    <w:rsid w:val="00ED5890"/>
    <w:rsid w:val="00EF17AC"/>
    <w:rsid w:val="00F05D50"/>
    <w:rsid w:val="00F107E9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D3147"/>
    <w:rsid w:val="00FD464C"/>
    <w:rsid w:val="00FD6AA3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65B0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F34B6"/>
    <w:rPr>
      <w:rFonts w:asciiTheme="majorHAnsi" w:eastAsiaTheme="majorEastAsia" w:hAnsiTheme="majorHAnsi" w:cstheme="majorBidi"/>
      <w:color w:val="E65B01" w:themeColor="accent1" w:themeShade="BF"/>
      <w:sz w:val="32"/>
      <w:szCs w:val="32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34B6"/>
    <w:pPr>
      <w:spacing w:after="200"/>
    </w:pPr>
    <w:rPr>
      <w:i/>
      <w:iCs/>
      <w:color w:val="575F6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F34B6"/>
    <w:pPr>
      <w:ind w:left="720"/>
      <w:contextualSpacing/>
    </w:pPr>
    <w:rPr>
      <w:rFonts w:eastAsia="Times New Roman"/>
      <w:lang w:eastAsia="en-US"/>
    </w:rPr>
  </w:style>
  <w:style w:type="table" w:styleId="GridTable4">
    <w:name w:val="Grid Table 4"/>
    <w:basedOn w:val="TableNormal"/>
    <w:uiPriority w:val="49"/>
    <w:rsid w:val="001F34B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3B74F-6611-45C4-B0EB-2653258A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8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Devinca Limto</cp:lastModifiedBy>
  <cp:revision>40</cp:revision>
  <dcterms:created xsi:type="dcterms:W3CDTF">2017-10-20T05:51:00Z</dcterms:created>
  <dcterms:modified xsi:type="dcterms:W3CDTF">2020-08-01T03:45:00Z</dcterms:modified>
</cp:coreProperties>
</file>