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523ADA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6C7A" w14:textId="7F7FF4E6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proofErr w:type="spellEnd"/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FEE5445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3F452E" wp14:editId="664DA3F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E52BD5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E705" w14:textId="6245137C" w:rsidR="00A75B2A" w:rsidRDefault="00552D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D855AE">
              <w:rPr>
                <w:rFonts w:ascii="Arial Narrow" w:hAnsi="Arial Narrow" w:cs="Tahoma"/>
                <w:sz w:val="36"/>
              </w:rPr>
              <w:t>6579</w:t>
            </w:r>
          </w:p>
          <w:p w14:paraId="03D6BFA4" w14:textId="2E5C3F3A" w:rsidR="00235C36" w:rsidRPr="00876A58" w:rsidRDefault="00D855A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</w:t>
            </w:r>
            <w:r w:rsidR="006147DF">
              <w:rPr>
                <w:rFonts w:ascii="Arial Narrow" w:hAnsi="Arial Narrow" w:cs="Tahoma"/>
                <w:sz w:val="36"/>
              </w:rPr>
              <w:t xml:space="preserve">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82A07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9A9CFB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63EB" w14:textId="07FE33D0" w:rsidR="00F80742" w:rsidRPr="00DF718C" w:rsidRDefault="00BC7D12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983805" w14:textId="3B90CDAE" w:rsidR="000732DF" w:rsidRPr="0036420F" w:rsidRDefault="008C056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E201-COMP6579-DD01-03</w:t>
            </w:r>
          </w:p>
        </w:tc>
      </w:tr>
      <w:tr w:rsidR="00E0375C" w:rsidRPr="00876A58" w14:paraId="5863A911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6AF150" w14:textId="55877DC0" w:rsidR="00535DA7" w:rsidRPr="005556C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556C9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8106C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</w:t>
            </w:r>
            <w:r w:rsidR="005556C9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</w:t>
            </w:r>
            <w:r w:rsidR="005556C9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B016B3" w14:textId="4A4231E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259DB6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66B9902" w14:textId="77777777" w:rsidR="00E40648" w:rsidRDefault="00E40648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FE1F42B" w14:textId="35040D0B" w:rsidR="00B64E96" w:rsidRDefault="00355AFE" w:rsidP="00B64E96">
      <w:pPr>
        <w:pStyle w:val="ListParagraph"/>
        <w:numPr>
          <w:ilvl w:val="0"/>
          <w:numId w:val="19"/>
        </w:numPr>
        <w:suppressAutoHyphens/>
      </w:pPr>
      <w:r>
        <w:t>Understand Big Data Architecture Layers</w:t>
      </w:r>
    </w:p>
    <w:p w14:paraId="77752FFE" w14:textId="0AA79936" w:rsidR="00355AFE" w:rsidRDefault="00355AFE" w:rsidP="00B64E96">
      <w:pPr>
        <w:pStyle w:val="ListParagraph"/>
        <w:numPr>
          <w:ilvl w:val="0"/>
          <w:numId w:val="19"/>
        </w:numPr>
        <w:suppressAutoHyphens/>
      </w:pPr>
      <w:r>
        <w:t>Understand Big Data Analytics and Visualizations</w:t>
      </w:r>
    </w:p>
    <w:p w14:paraId="7D99E4EE" w14:textId="77777777" w:rsidR="00E40648" w:rsidRDefault="00E4064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3F082F0" w14:textId="7B456C77" w:rsidR="00E40648" w:rsidRDefault="00303EC7" w:rsidP="00E40648">
      <w:pPr>
        <w:numPr>
          <w:ilvl w:val="0"/>
          <w:numId w:val="20"/>
        </w:numPr>
        <w:suppressAutoHyphens/>
        <w:ind w:left="360"/>
        <w:jc w:val="both"/>
      </w:pPr>
      <w:r>
        <w:t xml:space="preserve">Session 03 - </w:t>
      </w:r>
      <w:r w:rsidR="008A0F79">
        <w:t>Big Data Management System I</w:t>
      </w:r>
    </w:p>
    <w:p w14:paraId="0CDBEA10" w14:textId="24BB6838" w:rsidR="00E40648" w:rsidRDefault="00310F09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6BAF161E" w14:textId="1A9ECAFF" w:rsidR="00E40648" w:rsidRDefault="008A0F79" w:rsidP="00C36435">
      <w:pPr>
        <w:numPr>
          <w:ilvl w:val="0"/>
          <w:numId w:val="21"/>
        </w:numPr>
        <w:suppressAutoHyphens/>
        <w:jc w:val="both"/>
      </w:pPr>
      <w:r>
        <w:t>Data Ingestion using Sqoop</w:t>
      </w:r>
    </w:p>
    <w:p w14:paraId="6F67E2AD" w14:textId="2C4D697D" w:rsidR="00355AFE" w:rsidRDefault="008A0F79" w:rsidP="00355AFE">
      <w:pPr>
        <w:numPr>
          <w:ilvl w:val="0"/>
          <w:numId w:val="21"/>
        </w:numPr>
        <w:suppressAutoHyphens/>
        <w:jc w:val="both"/>
      </w:pPr>
      <w:r>
        <w:t>Querying Relational Data</w:t>
      </w:r>
    </w:p>
    <w:p w14:paraId="663BA66E" w14:textId="77777777" w:rsidR="00B22025" w:rsidRDefault="00B2202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F1E0616" w14:textId="600C64A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DDC5F13" w14:textId="77777777" w:rsidR="004B47B5" w:rsidRPr="001E4042" w:rsidRDefault="004B47B5" w:rsidP="0042355E">
      <w:pPr>
        <w:spacing w:line="360" w:lineRule="auto"/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5EB56B76" w14:textId="5EB97FE5" w:rsidR="0042355E" w:rsidRDefault="00AA1DE8" w:rsidP="00FE1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Ramen S</w:t>
      </w:r>
      <w:r w:rsidR="001C20FF">
        <w:rPr>
          <w:b/>
          <w:bCs/>
        </w:rPr>
        <w:t>hop</w:t>
      </w:r>
    </w:p>
    <w:p w14:paraId="179B4760" w14:textId="77777777" w:rsidR="00FE1FF8" w:rsidRPr="00FE1FF8" w:rsidRDefault="00FE1FF8" w:rsidP="00FE1FF8">
      <w:pPr>
        <w:spacing w:line="360" w:lineRule="auto"/>
        <w:jc w:val="center"/>
        <w:rPr>
          <w:b/>
          <w:bCs/>
        </w:rPr>
      </w:pPr>
    </w:p>
    <w:p w14:paraId="0CE6C789" w14:textId="634CC158" w:rsidR="00FE1FF8" w:rsidRPr="00FE1FF8" w:rsidRDefault="00FE1FF8" w:rsidP="00FE1FF8">
      <w:pPr>
        <w:spacing w:line="360" w:lineRule="auto"/>
        <w:ind w:right="-330"/>
        <w:jc w:val="both"/>
        <w:rPr>
          <w:bCs/>
        </w:rPr>
      </w:pPr>
      <w:r>
        <w:rPr>
          <w:b/>
        </w:rPr>
        <w:t xml:space="preserve">Ramen </w:t>
      </w:r>
      <w:r w:rsidR="001C20FF">
        <w:rPr>
          <w:b/>
        </w:rPr>
        <w:t>Shop</w:t>
      </w:r>
      <w:r w:rsidRPr="00FE1FF8">
        <w:t xml:space="preserve"> is</w:t>
      </w:r>
      <w:r w:rsidRPr="00FE1FF8">
        <w:rPr>
          <w:bCs/>
        </w:rPr>
        <w:t xml:space="preserve"> a </w:t>
      </w:r>
      <w:r w:rsidR="001C20FF">
        <w:rPr>
          <w:bCs/>
        </w:rPr>
        <w:t>shop</w:t>
      </w:r>
      <w:r w:rsidRPr="00FE1FF8">
        <w:rPr>
          <w:bCs/>
        </w:rPr>
        <w:t xml:space="preserve"> </w:t>
      </w:r>
      <w:r>
        <w:rPr>
          <w:bCs/>
        </w:rPr>
        <w:t>located in Jakarta</w:t>
      </w:r>
      <w:r w:rsidRPr="00FE1FF8">
        <w:rPr>
          <w:bCs/>
        </w:rPr>
        <w:t xml:space="preserve">. Since the sales are going high, they need to improve the store sales more quickly. To do that they intended to do some </w:t>
      </w:r>
      <w:r w:rsidRPr="00FE1FF8">
        <w:rPr>
          <w:b/>
          <w:bCs/>
        </w:rPr>
        <w:t>analysis</w:t>
      </w:r>
      <w:r w:rsidRPr="00FE1FF8">
        <w:rPr>
          <w:bCs/>
        </w:rPr>
        <w:t xml:space="preserve"> from </w:t>
      </w:r>
      <w:r w:rsidRPr="00FE1FF8">
        <w:rPr>
          <w:b/>
          <w:bCs/>
        </w:rPr>
        <w:t>different</w:t>
      </w:r>
      <w:r w:rsidRPr="00FE1FF8">
        <w:rPr>
          <w:bCs/>
        </w:rPr>
        <w:t xml:space="preserve"> </w:t>
      </w:r>
      <w:r w:rsidRPr="00FE1FF8">
        <w:rPr>
          <w:b/>
          <w:bCs/>
        </w:rPr>
        <w:t>kinds</w:t>
      </w:r>
      <w:r w:rsidRPr="00FE1FF8">
        <w:rPr>
          <w:bCs/>
        </w:rPr>
        <w:t xml:space="preserve"> of data they have. </w:t>
      </w:r>
    </w:p>
    <w:p w14:paraId="379845D7" w14:textId="49D509D3" w:rsidR="000479B3" w:rsidRDefault="000479B3" w:rsidP="000479B3">
      <w:pPr>
        <w:spacing w:line="360" w:lineRule="auto"/>
        <w:jc w:val="both"/>
      </w:pPr>
      <w:r w:rsidRPr="00406C39">
        <w:t>From the sales business process, the data can be analy</w:t>
      </w:r>
      <w:r>
        <w:t>z</w:t>
      </w:r>
      <w:r w:rsidRPr="00406C39">
        <w:t xml:space="preserve">ed to gain sales insight. The data is stored in </w:t>
      </w:r>
      <w:r w:rsidRPr="00406C39">
        <w:rPr>
          <w:b/>
          <w:bCs/>
        </w:rPr>
        <w:t>Comma-Sep</w:t>
      </w:r>
      <w:r>
        <w:rPr>
          <w:b/>
          <w:bCs/>
        </w:rPr>
        <w:t>a</w:t>
      </w:r>
      <w:r w:rsidRPr="00406C39">
        <w:rPr>
          <w:b/>
          <w:bCs/>
        </w:rPr>
        <w:t>rated</w:t>
      </w:r>
      <w:r w:rsidRPr="00406C39">
        <w:t xml:space="preserve"> </w:t>
      </w:r>
      <w:r w:rsidRPr="00406C39">
        <w:rPr>
          <w:b/>
          <w:bCs/>
        </w:rPr>
        <w:t xml:space="preserve">Values (CSV) </w:t>
      </w:r>
      <w:r w:rsidRPr="00406C39">
        <w:t xml:space="preserve">file and </w:t>
      </w:r>
      <w:r w:rsidRPr="00406C39">
        <w:rPr>
          <w:b/>
          <w:bCs/>
        </w:rPr>
        <w:t xml:space="preserve">MySQL </w:t>
      </w:r>
      <w:r w:rsidRPr="00406C39">
        <w:t xml:space="preserve">dump file and the </w:t>
      </w:r>
      <w:r>
        <w:t xml:space="preserve">data </w:t>
      </w:r>
      <w:r w:rsidRPr="00406C39">
        <w:t xml:space="preserve">schema </w:t>
      </w:r>
      <w:r>
        <w:t>is</w:t>
      </w:r>
      <w:r w:rsidRPr="00406C39">
        <w:t xml:space="preserve"> drawn using </w:t>
      </w:r>
      <w:r w:rsidRPr="00406C39">
        <w:rPr>
          <w:b/>
          <w:bCs/>
        </w:rPr>
        <w:t>Entity Relationship Diagram (ERD)</w:t>
      </w:r>
      <w:r w:rsidRPr="00406C39">
        <w:t xml:space="preserve"> below:</w:t>
      </w:r>
    </w:p>
    <w:p w14:paraId="73ECF245" w14:textId="795E8A4B" w:rsidR="001066F1" w:rsidRDefault="001066F1" w:rsidP="000479B3">
      <w:pPr>
        <w:spacing w:line="360" w:lineRule="auto"/>
        <w:rPr>
          <w:i/>
          <w:iCs/>
          <w:sz w:val="18"/>
          <w:szCs w:val="18"/>
        </w:rPr>
      </w:pPr>
    </w:p>
    <w:p w14:paraId="4C0D6F7F" w14:textId="77777777" w:rsidR="00FE1FF8" w:rsidRDefault="00FE1FF8" w:rsidP="00FE1FF8">
      <w:pPr>
        <w:keepNext/>
        <w:spacing w:line="360" w:lineRule="auto"/>
        <w:jc w:val="center"/>
      </w:pPr>
      <w:r>
        <w:rPr>
          <w:i/>
          <w:iCs/>
          <w:noProof/>
          <w:sz w:val="18"/>
          <w:szCs w:val="18"/>
        </w:rPr>
        <w:drawing>
          <wp:inline distT="0" distB="0" distL="0" distR="0" wp14:anchorId="61068683" wp14:editId="629B5D61">
            <wp:extent cx="6327231" cy="467106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en Sh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86" cy="46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8DB" w14:textId="1A5E30F6" w:rsidR="001066F1" w:rsidRPr="00FE1FF8" w:rsidRDefault="00FE1FF8" w:rsidP="00FE1FF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E1FF8">
        <w:rPr>
          <w:b/>
          <w:bCs/>
          <w:color w:val="auto"/>
        </w:rPr>
        <w:t xml:space="preserve">Figure </w:t>
      </w:r>
      <w:r w:rsidRPr="00FE1FF8">
        <w:rPr>
          <w:b/>
          <w:bCs/>
          <w:color w:val="auto"/>
        </w:rPr>
        <w:fldChar w:fldCharType="begin"/>
      </w:r>
      <w:r w:rsidRPr="00FE1FF8">
        <w:rPr>
          <w:b/>
          <w:bCs/>
          <w:color w:val="auto"/>
        </w:rPr>
        <w:instrText xml:space="preserve"> SEQ Figure \* ARABIC </w:instrText>
      </w:r>
      <w:r w:rsidRPr="00FE1FF8">
        <w:rPr>
          <w:b/>
          <w:bCs/>
          <w:color w:val="auto"/>
        </w:rPr>
        <w:fldChar w:fldCharType="separate"/>
      </w:r>
      <w:r w:rsidRPr="00FE1FF8">
        <w:rPr>
          <w:b/>
          <w:bCs/>
          <w:noProof/>
          <w:color w:val="auto"/>
        </w:rPr>
        <w:t>1</w:t>
      </w:r>
      <w:r w:rsidRPr="00FE1FF8">
        <w:rPr>
          <w:b/>
          <w:bCs/>
          <w:color w:val="auto"/>
        </w:rPr>
        <w:fldChar w:fldCharType="end"/>
      </w:r>
      <w:r w:rsidRPr="00FE1FF8">
        <w:rPr>
          <w:b/>
          <w:bCs/>
          <w:color w:val="auto"/>
        </w:rPr>
        <w:t xml:space="preserve">. Ramen </w:t>
      </w:r>
      <w:r w:rsidR="00E535C2">
        <w:rPr>
          <w:b/>
          <w:bCs/>
          <w:color w:val="auto"/>
        </w:rPr>
        <w:t>Shop</w:t>
      </w:r>
      <w:r w:rsidRPr="00FE1FF8">
        <w:rPr>
          <w:b/>
          <w:bCs/>
          <w:color w:val="auto"/>
        </w:rPr>
        <w:t xml:space="preserve"> ERD</w:t>
      </w:r>
    </w:p>
    <w:p w14:paraId="6B74C2B5" w14:textId="77777777" w:rsidR="001066F1" w:rsidRDefault="001066F1" w:rsidP="000479B3">
      <w:pPr>
        <w:spacing w:line="360" w:lineRule="auto"/>
        <w:rPr>
          <w:i/>
          <w:iCs/>
          <w:sz w:val="18"/>
          <w:szCs w:val="18"/>
        </w:rPr>
      </w:pPr>
    </w:p>
    <w:p w14:paraId="0A67C9B3" w14:textId="77777777" w:rsidR="00EF0690" w:rsidRDefault="00EF0690" w:rsidP="000479B3">
      <w:pPr>
        <w:spacing w:line="360" w:lineRule="auto"/>
      </w:pPr>
    </w:p>
    <w:p w14:paraId="28C4A67C" w14:textId="77777777" w:rsidR="00EF0690" w:rsidRDefault="00EF0690" w:rsidP="000479B3">
      <w:pPr>
        <w:spacing w:line="360" w:lineRule="auto"/>
      </w:pPr>
    </w:p>
    <w:p w14:paraId="44705A20" w14:textId="77777777" w:rsidR="00D939AF" w:rsidRDefault="00D939AF" w:rsidP="000479B3">
      <w:pPr>
        <w:spacing w:line="360" w:lineRule="auto"/>
      </w:pPr>
    </w:p>
    <w:p w14:paraId="281A81A3" w14:textId="28118D8E" w:rsidR="000479B3" w:rsidRPr="00406C39" w:rsidRDefault="000479B3" w:rsidP="000479B3">
      <w:pPr>
        <w:spacing w:line="360" w:lineRule="auto"/>
      </w:pPr>
      <w:r w:rsidRPr="00406C39">
        <w:lastRenderedPageBreak/>
        <w:t xml:space="preserve">You were given the task to gain some insight from the </w:t>
      </w:r>
      <w:r w:rsidRPr="00406C39">
        <w:rPr>
          <w:b/>
        </w:rPr>
        <w:t>sales</w:t>
      </w:r>
      <w:r w:rsidRPr="00406C39">
        <w:t xml:space="preserve"> data using </w:t>
      </w:r>
      <w:r w:rsidRPr="00406C39">
        <w:rPr>
          <w:b/>
        </w:rPr>
        <w:t>Hadoop</w:t>
      </w:r>
      <w:r w:rsidRPr="00406C39">
        <w:t xml:space="preserve"> tools. Below is the task you must do:</w:t>
      </w:r>
    </w:p>
    <w:p w14:paraId="1BEC0410" w14:textId="77777777" w:rsidR="000479B3" w:rsidRPr="00406C39" w:rsidRDefault="000479B3" w:rsidP="000479B3">
      <w:pPr>
        <w:pStyle w:val="Heading1"/>
        <w:numPr>
          <w:ilvl w:val="0"/>
          <w:numId w:val="25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06C39"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486495FB" w14:textId="1A647624" w:rsidR="000479B3" w:rsidRPr="00406C39" w:rsidRDefault="000479B3" w:rsidP="000479B3">
      <w:pPr>
        <w:spacing w:line="360" w:lineRule="auto"/>
        <w:ind w:left="360" w:right="-330"/>
      </w:pPr>
      <w:r w:rsidRPr="00406C39">
        <w:t>Given the file “</w:t>
      </w:r>
      <w:r w:rsidR="00F41D78">
        <w:rPr>
          <w:b/>
        </w:rPr>
        <w:t>MsCustomer</w:t>
      </w:r>
      <w:r w:rsidRPr="00406C39">
        <w:t>.</w:t>
      </w:r>
      <w:r w:rsidRPr="00406C39">
        <w:rPr>
          <w:b/>
        </w:rPr>
        <w:t>csv</w:t>
      </w:r>
      <w:r w:rsidRPr="00406C39">
        <w:t>” and “</w:t>
      </w:r>
      <w:r w:rsidR="00F41D78">
        <w:rPr>
          <w:b/>
        </w:rPr>
        <w:t>MsRamen</w:t>
      </w:r>
      <w:r w:rsidRPr="00406C39">
        <w:t>.</w:t>
      </w:r>
      <w:r w:rsidRPr="00406C39">
        <w:rPr>
          <w:b/>
        </w:rPr>
        <w:t>csv</w:t>
      </w:r>
      <w:r w:rsidRPr="00406C39">
        <w:t xml:space="preserve">”, you were asked to load the data from </w:t>
      </w:r>
      <w:r w:rsidRPr="00406C39">
        <w:rPr>
          <w:b/>
        </w:rPr>
        <w:t xml:space="preserve">Comma-Separated Values </w:t>
      </w:r>
      <w:r w:rsidRPr="00406C39">
        <w:t>(</w:t>
      </w:r>
      <w:r w:rsidRPr="00406C39">
        <w:rPr>
          <w:b/>
        </w:rPr>
        <w:t>CSV</w:t>
      </w:r>
      <w:r w:rsidRPr="00406C39">
        <w:t xml:space="preserve">) file to </w:t>
      </w:r>
      <w:r w:rsidRPr="00406C39">
        <w:rPr>
          <w:b/>
        </w:rPr>
        <w:t>Hive</w:t>
      </w:r>
      <w:r w:rsidRPr="00406C39">
        <w:t xml:space="preserve"> for data integration.</w:t>
      </w:r>
    </w:p>
    <w:p w14:paraId="55DA928D" w14:textId="77777777" w:rsidR="000479B3" w:rsidRPr="00406C39" w:rsidRDefault="000479B3" w:rsidP="000479B3">
      <w:pPr>
        <w:pStyle w:val="Heading1"/>
        <w:numPr>
          <w:ilvl w:val="0"/>
          <w:numId w:val="25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06C39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3D35194B" w14:textId="4412515E" w:rsidR="000479B3" w:rsidRPr="00406C39" w:rsidRDefault="000479B3" w:rsidP="000479B3">
      <w:pPr>
        <w:spacing w:line="360" w:lineRule="auto"/>
        <w:ind w:left="360" w:right="-330"/>
      </w:pPr>
      <w:r w:rsidRPr="00406C39">
        <w:t>Given the file “</w:t>
      </w:r>
      <w:proofErr w:type="spellStart"/>
      <w:r>
        <w:rPr>
          <w:b/>
        </w:rPr>
        <w:t>create+insert</w:t>
      </w:r>
      <w:r w:rsidRPr="00406C39">
        <w:rPr>
          <w:b/>
        </w:rPr>
        <w:t>.sql</w:t>
      </w:r>
      <w:proofErr w:type="spellEnd"/>
      <w:r w:rsidRPr="00406C39">
        <w:t xml:space="preserve">” that consists of the data about </w:t>
      </w:r>
      <w:r w:rsidR="00901824">
        <w:rPr>
          <w:b/>
        </w:rPr>
        <w:t>brand</w:t>
      </w:r>
      <w:r w:rsidRPr="00406C39">
        <w:t xml:space="preserve">, </w:t>
      </w:r>
      <w:r w:rsidR="00901824">
        <w:rPr>
          <w:b/>
        </w:rPr>
        <w:t>country</w:t>
      </w:r>
      <w:r w:rsidRPr="00406C39">
        <w:t xml:space="preserve">, </w:t>
      </w:r>
      <w:proofErr w:type="spellStart"/>
      <w:r w:rsidR="00901824">
        <w:rPr>
          <w:b/>
          <w:bCs/>
        </w:rPr>
        <w:t>ramenstyle</w:t>
      </w:r>
      <w:proofErr w:type="spellEnd"/>
      <w:r w:rsidR="00901824">
        <w:rPr>
          <w:b/>
          <w:bCs/>
        </w:rPr>
        <w:t xml:space="preserve">, </w:t>
      </w:r>
      <w:r w:rsidRPr="00406C39">
        <w:t xml:space="preserve">and </w:t>
      </w:r>
      <w:r w:rsidR="00901824">
        <w:rPr>
          <w:b/>
        </w:rPr>
        <w:t>transaction</w:t>
      </w:r>
      <w:r w:rsidRPr="00406C39">
        <w:t xml:space="preserve">. You need to load the data to </w:t>
      </w:r>
      <w:r w:rsidRPr="00406C39">
        <w:rPr>
          <w:b/>
        </w:rPr>
        <w:t>MySQL</w:t>
      </w:r>
      <w:r w:rsidRPr="00406C39">
        <w:t xml:space="preserve"> database, then </w:t>
      </w:r>
      <w:r w:rsidRPr="00406C39">
        <w:rPr>
          <w:b/>
        </w:rPr>
        <w:t>ingest</w:t>
      </w:r>
      <w:r w:rsidRPr="00406C39">
        <w:t xml:space="preserve"> the data from </w:t>
      </w:r>
      <w:r w:rsidRPr="00406C39">
        <w:rPr>
          <w:b/>
        </w:rPr>
        <w:t>MySQL</w:t>
      </w:r>
      <w:r w:rsidRPr="00406C39">
        <w:t xml:space="preserve"> database to </w:t>
      </w:r>
      <w:r w:rsidRPr="00406C39">
        <w:rPr>
          <w:b/>
        </w:rPr>
        <w:t>Hive</w:t>
      </w:r>
      <w:r w:rsidRPr="00406C39">
        <w:t xml:space="preserve"> for data integration.</w:t>
      </w:r>
    </w:p>
    <w:p w14:paraId="39182591" w14:textId="77777777" w:rsidR="000479B3" w:rsidRPr="00406C39" w:rsidRDefault="000479B3" w:rsidP="000479B3">
      <w:pPr>
        <w:pStyle w:val="Heading1"/>
        <w:numPr>
          <w:ilvl w:val="0"/>
          <w:numId w:val="25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06C39"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</w:p>
    <w:p w14:paraId="6E6604EA" w14:textId="129A09B0" w:rsidR="000479B3" w:rsidRPr="00406C39" w:rsidRDefault="000479B3" w:rsidP="000479B3">
      <w:pPr>
        <w:spacing w:line="360" w:lineRule="auto"/>
        <w:ind w:left="360" w:right="-330"/>
      </w:pPr>
      <w:r w:rsidRPr="00406C39">
        <w:t xml:space="preserve">From the data in </w:t>
      </w:r>
      <w:r w:rsidRPr="00406C39">
        <w:rPr>
          <w:b/>
        </w:rPr>
        <w:t>Hive</w:t>
      </w:r>
      <w:r w:rsidRPr="00406C39">
        <w:t xml:space="preserve">, you need to gain some sales insight </w:t>
      </w:r>
      <w:r w:rsidR="002D3C42">
        <w:t>about the data</w:t>
      </w:r>
      <w:r w:rsidR="00936A79">
        <w:t>. B</w:t>
      </w:r>
      <w:r w:rsidRPr="00406C39">
        <w:t xml:space="preserve">elow are some statements you need to answer using </w:t>
      </w:r>
      <w:r w:rsidRPr="00406C39">
        <w:rPr>
          <w:b/>
        </w:rPr>
        <w:t>Hive</w:t>
      </w:r>
      <w:r w:rsidRPr="00406C39">
        <w:t xml:space="preserve"> / </w:t>
      </w:r>
      <w:r w:rsidRPr="00406C39">
        <w:rPr>
          <w:b/>
        </w:rPr>
        <w:t>Impala</w:t>
      </w:r>
      <w:r w:rsidRPr="00406C39">
        <w:t xml:space="preserve"> query:</w:t>
      </w:r>
    </w:p>
    <w:p w14:paraId="4193A68E" w14:textId="5E76EF57" w:rsidR="00D855AE" w:rsidRPr="007A1A36" w:rsidRDefault="00184926" w:rsidP="009F2AE8">
      <w:pPr>
        <w:pStyle w:val="ListParagraph"/>
        <w:numPr>
          <w:ilvl w:val="1"/>
          <w:numId w:val="25"/>
        </w:numPr>
        <w:spacing w:after="160" w:line="360" w:lineRule="auto"/>
        <w:ind w:left="720" w:right="-330"/>
        <w:jc w:val="both"/>
        <w:rPr>
          <w:b/>
          <w:bCs/>
        </w:rPr>
      </w:pPr>
      <w:r w:rsidRPr="00184926">
        <w:t xml:space="preserve">Show </w:t>
      </w:r>
      <w:r w:rsidRPr="00184926">
        <w:rPr>
          <w:b/>
          <w:bCs/>
        </w:rPr>
        <w:t>top 5</w:t>
      </w:r>
      <w:r w:rsidRPr="00184926">
        <w:t xml:space="preserve"> </w:t>
      </w:r>
      <w:r w:rsidRPr="00184926">
        <w:rPr>
          <w:b/>
          <w:bCs/>
        </w:rPr>
        <w:t>customer</w:t>
      </w:r>
      <w:r w:rsidRPr="00184926">
        <w:t xml:space="preserve"> which </w:t>
      </w:r>
      <w:r w:rsidRPr="007A1A36">
        <w:t>bought</w:t>
      </w:r>
      <w:r w:rsidRPr="00184926">
        <w:t xml:space="preserve"> the </w:t>
      </w:r>
      <w:r w:rsidRPr="007A1A36">
        <w:rPr>
          <w:b/>
          <w:bCs/>
        </w:rPr>
        <w:t>most ramen in 2020</w:t>
      </w:r>
    </w:p>
    <w:p w14:paraId="13C8C5F5" w14:textId="187A8B92" w:rsidR="000D665A" w:rsidRPr="00C750C7" w:rsidRDefault="000D665A" w:rsidP="009F2AE8">
      <w:pPr>
        <w:pStyle w:val="ListParagraph"/>
        <w:numPr>
          <w:ilvl w:val="1"/>
          <w:numId w:val="25"/>
        </w:numPr>
        <w:spacing w:after="160" w:line="360" w:lineRule="auto"/>
        <w:ind w:left="720" w:right="-330"/>
        <w:jc w:val="both"/>
      </w:pPr>
      <w:r w:rsidRPr="000D665A">
        <w:t xml:space="preserve">Show </w:t>
      </w:r>
      <w:r w:rsidRPr="000D665A">
        <w:rPr>
          <w:b/>
          <w:bCs/>
        </w:rPr>
        <w:t>ramen</w:t>
      </w:r>
      <w:r w:rsidRPr="000D665A">
        <w:t xml:space="preserve"> which </w:t>
      </w:r>
      <w:r w:rsidRPr="000D665A">
        <w:rPr>
          <w:b/>
          <w:bCs/>
        </w:rPr>
        <w:t>quantity</w:t>
      </w:r>
      <w:r w:rsidRPr="000D665A">
        <w:t xml:space="preserve"> have been </w:t>
      </w:r>
      <w:r w:rsidRPr="007A1A36">
        <w:rPr>
          <w:b/>
          <w:bCs/>
        </w:rPr>
        <w:t>sold greater than 100</w:t>
      </w:r>
      <w:r w:rsidRPr="000D665A">
        <w:t xml:space="preserve"> and </w:t>
      </w:r>
      <w:r w:rsidRPr="007A1A36">
        <w:t>ramen style</w:t>
      </w:r>
      <w:r w:rsidRPr="007A1A36">
        <w:rPr>
          <w:b/>
          <w:bCs/>
        </w:rPr>
        <w:t xml:space="preserve"> </w:t>
      </w:r>
      <w:r w:rsidRPr="007A1A36">
        <w:t>is</w:t>
      </w:r>
      <w:r w:rsidRPr="007A1A36">
        <w:rPr>
          <w:b/>
          <w:bCs/>
        </w:rPr>
        <w:t xml:space="preserve"> 'Cup'</w:t>
      </w:r>
    </w:p>
    <w:p w14:paraId="30492892" w14:textId="30C37D27" w:rsidR="00C750C7" w:rsidRPr="00B41D2B" w:rsidRDefault="00C750C7" w:rsidP="009F2AE8">
      <w:pPr>
        <w:pStyle w:val="ListParagraph"/>
        <w:numPr>
          <w:ilvl w:val="1"/>
          <w:numId w:val="25"/>
        </w:numPr>
        <w:spacing w:after="160" w:line="360" w:lineRule="auto"/>
        <w:ind w:left="720" w:right="-330"/>
        <w:jc w:val="both"/>
      </w:pPr>
      <w:r w:rsidRPr="00C750C7">
        <w:t xml:space="preserve">Show </w:t>
      </w:r>
      <w:r w:rsidRPr="00C750C7">
        <w:rPr>
          <w:b/>
          <w:bCs/>
        </w:rPr>
        <w:t>country</w:t>
      </w:r>
      <w:r w:rsidRPr="00C750C7">
        <w:t xml:space="preserve"> that distributed </w:t>
      </w:r>
      <w:r w:rsidRPr="00C750C7">
        <w:rPr>
          <w:b/>
          <w:bCs/>
        </w:rPr>
        <w:t>more than 20 ramen</w:t>
      </w:r>
      <w:r w:rsidRPr="00C750C7">
        <w:t xml:space="preserve"> and </w:t>
      </w:r>
      <w:r w:rsidRPr="00B41D2B">
        <w:rPr>
          <w:b/>
          <w:bCs/>
        </w:rPr>
        <w:t>ramen</w:t>
      </w:r>
      <w:r w:rsidRPr="00C750C7">
        <w:t xml:space="preserve"> </w:t>
      </w:r>
      <w:r w:rsidRPr="00C750C7">
        <w:rPr>
          <w:b/>
          <w:bCs/>
        </w:rPr>
        <w:t>price is</w:t>
      </w:r>
      <w:r w:rsidRPr="00C750C7">
        <w:t xml:space="preserve"> </w:t>
      </w:r>
      <w:r w:rsidRPr="00C750C7">
        <w:rPr>
          <w:b/>
          <w:bCs/>
        </w:rPr>
        <w:t>above 30000</w:t>
      </w:r>
    </w:p>
    <w:p w14:paraId="56A51DDA" w14:textId="3415776C" w:rsidR="00B41D2B" w:rsidRDefault="00B41D2B" w:rsidP="009F2AE8">
      <w:pPr>
        <w:pStyle w:val="ListParagraph"/>
        <w:numPr>
          <w:ilvl w:val="1"/>
          <w:numId w:val="25"/>
        </w:numPr>
        <w:spacing w:after="160" w:line="360" w:lineRule="auto"/>
        <w:ind w:left="720" w:right="-330"/>
        <w:jc w:val="both"/>
      </w:pPr>
      <w:r w:rsidRPr="00B41D2B">
        <w:t xml:space="preserve">Show </w:t>
      </w:r>
      <w:r w:rsidRPr="00B41D2B">
        <w:rPr>
          <w:b/>
          <w:bCs/>
        </w:rPr>
        <w:t>ramen</w:t>
      </w:r>
      <w:r w:rsidRPr="00B41D2B">
        <w:t xml:space="preserve"> that has been </w:t>
      </w:r>
      <w:r w:rsidRPr="00B41D2B">
        <w:rPr>
          <w:b/>
          <w:bCs/>
        </w:rPr>
        <w:t>bought</w:t>
      </w:r>
      <w:r w:rsidRPr="00B41D2B">
        <w:t xml:space="preserve"> </w:t>
      </w:r>
      <w:r w:rsidRPr="00B41D2B">
        <w:rPr>
          <w:b/>
          <w:bCs/>
        </w:rPr>
        <w:t>more than the averag</w:t>
      </w:r>
      <w:r w:rsidRPr="00B41D2B">
        <w:t>e ramen transaction</w:t>
      </w:r>
    </w:p>
    <w:p w14:paraId="36932BDF" w14:textId="5BF1061D" w:rsidR="00CB4F2D" w:rsidRDefault="00CB4F2D" w:rsidP="009F2AE8">
      <w:pPr>
        <w:pStyle w:val="ListParagraph"/>
        <w:numPr>
          <w:ilvl w:val="1"/>
          <w:numId w:val="25"/>
        </w:numPr>
        <w:spacing w:after="160" w:line="360" w:lineRule="auto"/>
        <w:ind w:left="720" w:right="-330"/>
        <w:jc w:val="both"/>
      </w:pPr>
      <w:r w:rsidRPr="00CB4F2D">
        <w:t xml:space="preserve">Show </w:t>
      </w:r>
      <w:r w:rsidRPr="00CB4F2D">
        <w:rPr>
          <w:b/>
          <w:bCs/>
        </w:rPr>
        <w:t>ramen</w:t>
      </w:r>
      <w:r w:rsidRPr="00CB4F2D">
        <w:t xml:space="preserve">, </w:t>
      </w:r>
      <w:r w:rsidRPr="00CB4F2D">
        <w:rPr>
          <w:b/>
          <w:bCs/>
        </w:rPr>
        <w:t>price level</w:t>
      </w:r>
      <w:r w:rsidRPr="00CB4F2D">
        <w:t xml:space="preserve">, and </w:t>
      </w:r>
      <w:r w:rsidRPr="00CB4F2D">
        <w:rPr>
          <w:b/>
          <w:bCs/>
        </w:rPr>
        <w:t>total ramen sold</w:t>
      </w:r>
      <w:r w:rsidRPr="00CB4F2D">
        <w:t xml:space="preserve"> where ramen brand is </w:t>
      </w:r>
      <w:r w:rsidRPr="00CB4F2D">
        <w:rPr>
          <w:b/>
          <w:bCs/>
        </w:rPr>
        <w:t>established after 2012</w:t>
      </w:r>
      <w:r w:rsidRPr="00CB4F2D">
        <w:t xml:space="preserve"> and </w:t>
      </w:r>
      <w:r w:rsidRPr="00CB4F2D">
        <w:rPr>
          <w:b/>
          <w:bCs/>
        </w:rPr>
        <w:t>total ramen sold</w:t>
      </w:r>
      <w:r w:rsidRPr="00CB4F2D">
        <w:t xml:space="preserve"> is </w:t>
      </w:r>
      <w:r w:rsidRPr="00CB4F2D">
        <w:rPr>
          <w:b/>
          <w:bCs/>
        </w:rPr>
        <w:t>above 50</w:t>
      </w:r>
      <w:r w:rsidR="001B1EAD">
        <w:rPr>
          <w:b/>
          <w:bCs/>
        </w:rPr>
        <w:t>.</w:t>
      </w:r>
      <w:r w:rsidR="00F22F51">
        <w:rPr>
          <w:b/>
          <w:bCs/>
        </w:rPr>
        <w:t xml:space="preserve"> </w:t>
      </w:r>
      <w:r w:rsidR="006D285D">
        <w:t>The price level will be determined with the following below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5"/>
        <w:gridCol w:w="4596"/>
      </w:tblGrid>
      <w:tr w:rsidR="00580086" w14:paraId="09A23ADB" w14:textId="77777777" w:rsidTr="00580086">
        <w:trPr>
          <w:trHeight w:val="397"/>
        </w:trPr>
        <w:tc>
          <w:tcPr>
            <w:tcW w:w="4940" w:type="dxa"/>
            <w:shd w:val="clear" w:color="auto" w:fill="000000" w:themeFill="text1"/>
            <w:vAlign w:val="center"/>
          </w:tcPr>
          <w:p w14:paraId="6DB6296E" w14:textId="4B3AA4BF" w:rsidR="00496E3F" w:rsidRDefault="00496E3F" w:rsidP="00580086">
            <w:pPr>
              <w:pStyle w:val="ListParagraph"/>
              <w:spacing w:after="160" w:line="276" w:lineRule="auto"/>
              <w:ind w:left="0" w:right="-330"/>
              <w:jc w:val="center"/>
            </w:pPr>
            <w:r>
              <w:t>Ramen Price</w:t>
            </w:r>
          </w:p>
        </w:tc>
        <w:tc>
          <w:tcPr>
            <w:tcW w:w="4941" w:type="dxa"/>
            <w:shd w:val="clear" w:color="auto" w:fill="000000" w:themeFill="text1"/>
            <w:vAlign w:val="center"/>
          </w:tcPr>
          <w:p w14:paraId="00604E23" w14:textId="443FDAE1" w:rsidR="00496E3F" w:rsidRDefault="00496E3F" w:rsidP="00580086">
            <w:pPr>
              <w:pStyle w:val="ListParagraph"/>
              <w:spacing w:line="276" w:lineRule="auto"/>
              <w:ind w:left="0" w:right="-329"/>
              <w:jc w:val="center"/>
            </w:pPr>
            <w:r>
              <w:t>Price Level</w:t>
            </w:r>
          </w:p>
        </w:tc>
      </w:tr>
      <w:tr w:rsidR="00580086" w14:paraId="5239B3A9" w14:textId="77777777" w:rsidTr="00580086">
        <w:tc>
          <w:tcPr>
            <w:tcW w:w="4940" w:type="dxa"/>
            <w:vAlign w:val="center"/>
          </w:tcPr>
          <w:p w14:paraId="2FB8A87F" w14:textId="3B55818D" w:rsidR="00496E3F" w:rsidRDefault="00496E3F" w:rsidP="00580086">
            <w:pPr>
              <w:pStyle w:val="ListParagraph"/>
              <w:spacing w:after="160" w:line="276" w:lineRule="auto"/>
              <w:ind w:left="0" w:right="-330"/>
              <w:jc w:val="center"/>
            </w:pPr>
            <w:r>
              <w:t>&lt; 15000</w:t>
            </w:r>
          </w:p>
        </w:tc>
        <w:tc>
          <w:tcPr>
            <w:tcW w:w="4941" w:type="dxa"/>
            <w:vAlign w:val="center"/>
          </w:tcPr>
          <w:p w14:paraId="5A24D62F" w14:textId="686AB11F" w:rsidR="00496E3F" w:rsidRDefault="00496E3F" w:rsidP="00580086">
            <w:pPr>
              <w:pStyle w:val="ListParagraph"/>
              <w:spacing w:line="276" w:lineRule="auto"/>
              <w:ind w:left="0" w:right="-329"/>
              <w:jc w:val="center"/>
            </w:pPr>
            <w:r>
              <w:t>Cheap</w:t>
            </w:r>
          </w:p>
        </w:tc>
      </w:tr>
      <w:tr w:rsidR="00580086" w14:paraId="0FB57470" w14:textId="77777777" w:rsidTr="00580086">
        <w:trPr>
          <w:trHeight w:val="371"/>
        </w:trPr>
        <w:tc>
          <w:tcPr>
            <w:tcW w:w="4940" w:type="dxa"/>
            <w:vAlign w:val="center"/>
          </w:tcPr>
          <w:p w14:paraId="0AAE2FD1" w14:textId="08A11670" w:rsidR="00496E3F" w:rsidRDefault="00496E3F" w:rsidP="00580086">
            <w:pPr>
              <w:pStyle w:val="ListParagraph"/>
              <w:spacing w:after="160" w:line="276" w:lineRule="auto"/>
              <w:ind w:left="0" w:right="-330"/>
              <w:jc w:val="center"/>
            </w:pPr>
            <w:r>
              <w:t>&gt;= 15000 and &lt; 30000</w:t>
            </w:r>
          </w:p>
        </w:tc>
        <w:tc>
          <w:tcPr>
            <w:tcW w:w="4941" w:type="dxa"/>
            <w:vAlign w:val="center"/>
          </w:tcPr>
          <w:p w14:paraId="576D1B19" w14:textId="53FB3758" w:rsidR="00496E3F" w:rsidRDefault="00496E3F" w:rsidP="00580086">
            <w:pPr>
              <w:pStyle w:val="ListParagraph"/>
              <w:spacing w:line="276" w:lineRule="auto"/>
              <w:ind w:left="0" w:right="-329"/>
              <w:jc w:val="center"/>
            </w:pPr>
            <w:r>
              <w:t>Moderate</w:t>
            </w:r>
          </w:p>
        </w:tc>
      </w:tr>
      <w:tr w:rsidR="00580086" w14:paraId="3C34F512" w14:textId="77777777" w:rsidTr="00580086">
        <w:trPr>
          <w:trHeight w:val="351"/>
        </w:trPr>
        <w:tc>
          <w:tcPr>
            <w:tcW w:w="4940" w:type="dxa"/>
            <w:vAlign w:val="center"/>
          </w:tcPr>
          <w:p w14:paraId="3F40A4CF" w14:textId="53DEB00D" w:rsidR="00496E3F" w:rsidRDefault="00496E3F" w:rsidP="00580086">
            <w:pPr>
              <w:pStyle w:val="ListParagraph"/>
              <w:spacing w:after="160" w:line="276" w:lineRule="auto"/>
              <w:ind w:left="0" w:right="-330"/>
              <w:jc w:val="center"/>
            </w:pPr>
            <w:r>
              <w:t>&gt;= 30000</w:t>
            </w:r>
          </w:p>
        </w:tc>
        <w:tc>
          <w:tcPr>
            <w:tcW w:w="4941" w:type="dxa"/>
            <w:vAlign w:val="center"/>
          </w:tcPr>
          <w:p w14:paraId="2DFF74EA" w14:textId="0C77792F" w:rsidR="00496E3F" w:rsidRDefault="00496E3F" w:rsidP="00580086">
            <w:pPr>
              <w:pStyle w:val="ListParagraph"/>
              <w:spacing w:line="276" w:lineRule="auto"/>
              <w:ind w:left="0" w:right="-329"/>
              <w:jc w:val="center"/>
            </w:pPr>
            <w:r>
              <w:t>Expensive</w:t>
            </w:r>
          </w:p>
        </w:tc>
      </w:tr>
    </w:tbl>
    <w:p w14:paraId="48846C23" w14:textId="77777777" w:rsidR="006D285D" w:rsidRPr="000D665A" w:rsidRDefault="006D285D" w:rsidP="00580086">
      <w:pPr>
        <w:spacing w:after="160" w:line="360" w:lineRule="auto"/>
        <w:ind w:right="-330"/>
        <w:jc w:val="both"/>
      </w:pPr>
    </w:p>
    <w:p w14:paraId="4800C0B0" w14:textId="70F9DE05" w:rsidR="00AD6BC8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>
        <w:rPr>
          <w:b/>
        </w:rPr>
        <w:tab/>
      </w:r>
      <w:r w:rsidR="00AD6BC8">
        <w:rPr>
          <w:b/>
        </w:rPr>
        <w:t>Please ask your teaching assistant if there are any related questions.</w:t>
      </w:r>
      <w:r>
        <w:rPr>
          <w:b/>
        </w:rPr>
        <w:tab/>
      </w:r>
    </w:p>
    <w:p w14:paraId="3CC7621F" w14:textId="5DB2E7AC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336EAB18" w14:textId="37A689FE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0B0899B0" w14:textId="63FCA231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6DE726E9" w14:textId="57CCB52D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634F54FD" w14:textId="757C5F59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3F62D9AF" w14:textId="4E45EE42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6BD23217" w14:textId="79D88D92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03BC0591" w14:textId="77777777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2FBC1F8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lastRenderedPageBreak/>
        <w:t>--1</w:t>
      </w:r>
    </w:p>
    <w:p w14:paraId="5F11ABEC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SELECT </w:t>
      </w:r>
      <w:proofErr w:type="spellStart"/>
      <w:proofErr w:type="gramStart"/>
      <w:r w:rsidRPr="00D17210">
        <w:rPr>
          <w:b/>
        </w:rPr>
        <w:t>customername,sum</w:t>
      </w:r>
      <w:proofErr w:type="spellEnd"/>
      <w:proofErr w:type="gramEnd"/>
      <w:r w:rsidRPr="00D17210">
        <w:rPr>
          <w:b/>
        </w:rPr>
        <w:t xml:space="preserve">(quantity) FROM </w:t>
      </w:r>
      <w:proofErr w:type="spellStart"/>
      <w:r w:rsidRPr="00D17210">
        <w:rPr>
          <w:b/>
        </w:rPr>
        <w:t>mscustomer</w:t>
      </w:r>
      <w:proofErr w:type="spellEnd"/>
    </w:p>
    <w:p w14:paraId="43FD5394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transactionheader</w:t>
      </w:r>
      <w:proofErr w:type="spellEnd"/>
      <w:r w:rsidRPr="00D17210">
        <w:rPr>
          <w:b/>
        </w:rPr>
        <w:t xml:space="preserve"> ON </w:t>
      </w:r>
      <w:proofErr w:type="gramStart"/>
      <w:r w:rsidRPr="00D17210">
        <w:rPr>
          <w:b/>
        </w:rPr>
        <w:t>cast(</w:t>
      </w:r>
      <w:proofErr w:type="spellStart"/>
      <w:proofErr w:type="gramEnd"/>
      <w:r w:rsidRPr="00D17210">
        <w:rPr>
          <w:b/>
        </w:rPr>
        <w:t>mscustomer.customerid</w:t>
      </w:r>
      <w:proofErr w:type="spellEnd"/>
      <w:r w:rsidRPr="00D17210">
        <w:rPr>
          <w:b/>
        </w:rPr>
        <w:t xml:space="preserve"> AS INT) = </w:t>
      </w:r>
      <w:proofErr w:type="spellStart"/>
      <w:r w:rsidRPr="00D17210">
        <w:rPr>
          <w:b/>
        </w:rPr>
        <w:t>transactionheader.customerid</w:t>
      </w:r>
      <w:proofErr w:type="spellEnd"/>
    </w:p>
    <w:p w14:paraId="687C1C3F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transactiondetail</w:t>
      </w:r>
      <w:proofErr w:type="spellEnd"/>
      <w:r w:rsidRPr="00D17210">
        <w:rPr>
          <w:b/>
        </w:rPr>
        <w:t xml:space="preserve"> ON </w:t>
      </w:r>
      <w:proofErr w:type="spellStart"/>
      <w:proofErr w:type="gramStart"/>
      <w:r w:rsidRPr="00D17210">
        <w:rPr>
          <w:b/>
        </w:rPr>
        <w:t>transactionheader.transactionid</w:t>
      </w:r>
      <w:proofErr w:type="spellEnd"/>
      <w:proofErr w:type="gramEnd"/>
      <w:r w:rsidRPr="00D17210">
        <w:rPr>
          <w:b/>
        </w:rPr>
        <w:t xml:space="preserve"> = </w:t>
      </w:r>
      <w:proofErr w:type="spellStart"/>
      <w:r w:rsidRPr="00D17210">
        <w:rPr>
          <w:b/>
        </w:rPr>
        <w:t>transactiondetail.transactionid</w:t>
      </w:r>
      <w:proofErr w:type="spellEnd"/>
    </w:p>
    <w:p w14:paraId="7C5481A9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WHERE year(</w:t>
      </w:r>
      <w:proofErr w:type="spellStart"/>
      <w:r w:rsidRPr="00D17210">
        <w:rPr>
          <w:b/>
        </w:rPr>
        <w:t>transactiondate</w:t>
      </w:r>
      <w:proofErr w:type="spellEnd"/>
      <w:r w:rsidRPr="00D17210">
        <w:rPr>
          <w:b/>
        </w:rPr>
        <w:t xml:space="preserve">) </w:t>
      </w:r>
      <w:proofErr w:type="gramStart"/>
      <w:r w:rsidRPr="00D17210">
        <w:rPr>
          <w:b/>
        </w:rPr>
        <w:t>=  2020</w:t>
      </w:r>
      <w:proofErr w:type="gramEnd"/>
    </w:p>
    <w:p w14:paraId="50FF3C5C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GROUP BY </w:t>
      </w:r>
      <w:proofErr w:type="spellStart"/>
      <w:r w:rsidRPr="00D17210">
        <w:rPr>
          <w:b/>
        </w:rPr>
        <w:t>customername</w:t>
      </w:r>
      <w:proofErr w:type="spellEnd"/>
    </w:p>
    <w:p w14:paraId="6ABB7AF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ORDER BY sum(quantity) DESC</w:t>
      </w:r>
    </w:p>
    <w:p w14:paraId="35689AD6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LIMIT 5</w:t>
      </w:r>
    </w:p>
    <w:p w14:paraId="0908E66D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357C9F8B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--2</w:t>
      </w:r>
    </w:p>
    <w:p w14:paraId="090156F7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SELECT </w:t>
      </w:r>
      <w:proofErr w:type="spellStart"/>
      <w:proofErr w:type="gramStart"/>
      <w:r w:rsidRPr="00D17210">
        <w:rPr>
          <w:b/>
        </w:rPr>
        <w:t>a.ramenname</w:t>
      </w:r>
      <w:proofErr w:type="gramEnd"/>
      <w:r w:rsidRPr="00D17210">
        <w:rPr>
          <w:b/>
        </w:rPr>
        <w:t>,sum</w:t>
      </w:r>
      <w:proofErr w:type="spellEnd"/>
      <w:r w:rsidRPr="00D17210">
        <w:rPr>
          <w:b/>
        </w:rPr>
        <w:t>(</w:t>
      </w:r>
      <w:proofErr w:type="spellStart"/>
      <w:r w:rsidRPr="00D17210">
        <w:rPr>
          <w:b/>
        </w:rPr>
        <w:t>c.quantity</w:t>
      </w:r>
      <w:proofErr w:type="spellEnd"/>
      <w:r w:rsidRPr="00D17210">
        <w:rPr>
          <w:b/>
        </w:rPr>
        <w:t xml:space="preserve">) as </w:t>
      </w:r>
      <w:proofErr w:type="spellStart"/>
      <w:r w:rsidRPr="00D17210">
        <w:rPr>
          <w:b/>
        </w:rPr>
        <w:t>SoldQuantity</w:t>
      </w:r>
      <w:proofErr w:type="spellEnd"/>
    </w:p>
    <w:p w14:paraId="1371EF71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FROM </w:t>
      </w:r>
      <w:proofErr w:type="spellStart"/>
      <w:r w:rsidRPr="00D17210">
        <w:rPr>
          <w:b/>
        </w:rPr>
        <w:t>msramen</w:t>
      </w:r>
      <w:proofErr w:type="spellEnd"/>
      <w:r w:rsidRPr="00D17210">
        <w:rPr>
          <w:b/>
        </w:rPr>
        <w:t xml:space="preserve"> a </w:t>
      </w:r>
    </w:p>
    <w:p w14:paraId="14FB6DE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msramenstyle</w:t>
      </w:r>
      <w:proofErr w:type="spellEnd"/>
      <w:r w:rsidRPr="00D17210">
        <w:rPr>
          <w:b/>
        </w:rPr>
        <w:t xml:space="preserve"> b </w:t>
      </w:r>
    </w:p>
    <w:p w14:paraId="0CB35AE9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ON </w:t>
      </w:r>
      <w:proofErr w:type="spellStart"/>
      <w:proofErr w:type="gramStart"/>
      <w:r w:rsidRPr="00D17210">
        <w:rPr>
          <w:b/>
        </w:rPr>
        <w:t>b.ramenstyleid</w:t>
      </w:r>
      <w:proofErr w:type="spellEnd"/>
      <w:proofErr w:type="gramEnd"/>
      <w:r w:rsidRPr="00D17210">
        <w:rPr>
          <w:b/>
        </w:rPr>
        <w:t>=</w:t>
      </w:r>
      <w:proofErr w:type="spellStart"/>
      <w:r w:rsidRPr="00D17210">
        <w:rPr>
          <w:b/>
        </w:rPr>
        <w:t>a.ramenstyleid</w:t>
      </w:r>
      <w:proofErr w:type="spellEnd"/>
    </w:p>
    <w:p w14:paraId="57B34E05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AND </w:t>
      </w:r>
      <w:proofErr w:type="spellStart"/>
      <w:proofErr w:type="gramStart"/>
      <w:r w:rsidRPr="00D17210">
        <w:rPr>
          <w:b/>
        </w:rPr>
        <w:t>b.ramenstylename</w:t>
      </w:r>
      <w:proofErr w:type="spellEnd"/>
      <w:proofErr w:type="gramEnd"/>
      <w:r w:rsidRPr="00D17210">
        <w:rPr>
          <w:b/>
        </w:rPr>
        <w:t>='Cup'</w:t>
      </w:r>
    </w:p>
    <w:p w14:paraId="14C50A8F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transactiondetail</w:t>
      </w:r>
      <w:proofErr w:type="spellEnd"/>
      <w:r w:rsidRPr="00D17210">
        <w:rPr>
          <w:b/>
        </w:rPr>
        <w:t xml:space="preserve"> c</w:t>
      </w:r>
    </w:p>
    <w:p w14:paraId="6632C346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ON </w:t>
      </w:r>
      <w:proofErr w:type="spellStart"/>
      <w:proofErr w:type="gramStart"/>
      <w:r w:rsidRPr="00D17210">
        <w:rPr>
          <w:b/>
        </w:rPr>
        <w:t>c.ramenid</w:t>
      </w:r>
      <w:proofErr w:type="spellEnd"/>
      <w:proofErr w:type="gramEnd"/>
      <w:r w:rsidRPr="00D17210">
        <w:rPr>
          <w:b/>
        </w:rPr>
        <w:t>=</w:t>
      </w:r>
      <w:proofErr w:type="spellStart"/>
      <w:r w:rsidRPr="00D17210">
        <w:rPr>
          <w:b/>
        </w:rPr>
        <w:t>a.ramenid</w:t>
      </w:r>
      <w:proofErr w:type="spellEnd"/>
    </w:p>
    <w:p w14:paraId="447A3E87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GROUP BY </w:t>
      </w:r>
      <w:proofErr w:type="spellStart"/>
      <w:proofErr w:type="gramStart"/>
      <w:r w:rsidRPr="00D17210">
        <w:rPr>
          <w:b/>
        </w:rPr>
        <w:t>a.ramenname</w:t>
      </w:r>
      <w:proofErr w:type="spellEnd"/>
      <w:proofErr w:type="gramEnd"/>
    </w:p>
    <w:p w14:paraId="20BDA2AD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HAVING sum(</w:t>
      </w:r>
      <w:proofErr w:type="spellStart"/>
      <w:proofErr w:type="gramStart"/>
      <w:r w:rsidRPr="00D17210">
        <w:rPr>
          <w:b/>
        </w:rPr>
        <w:t>c.quantity</w:t>
      </w:r>
      <w:proofErr w:type="spellEnd"/>
      <w:proofErr w:type="gramEnd"/>
      <w:r w:rsidRPr="00D17210">
        <w:rPr>
          <w:b/>
        </w:rPr>
        <w:t>)&gt;100</w:t>
      </w:r>
    </w:p>
    <w:p w14:paraId="2616945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4B4506F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--3</w:t>
      </w:r>
    </w:p>
    <w:p w14:paraId="3228671A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SELECT </w:t>
      </w:r>
      <w:proofErr w:type="spellStart"/>
      <w:proofErr w:type="gramStart"/>
      <w:r w:rsidRPr="00D17210">
        <w:rPr>
          <w:b/>
        </w:rPr>
        <w:t>countryname,count</w:t>
      </w:r>
      <w:proofErr w:type="spellEnd"/>
      <w:proofErr w:type="gramEnd"/>
      <w:r w:rsidRPr="00D17210">
        <w:rPr>
          <w:b/>
        </w:rPr>
        <w:t>(</w:t>
      </w:r>
      <w:proofErr w:type="spellStart"/>
      <w:r w:rsidRPr="00D17210">
        <w:rPr>
          <w:b/>
        </w:rPr>
        <w:t>msramen.ramenid</w:t>
      </w:r>
      <w:proofErr w:type="spellEnd"/>
      <w:r w:rsidRPr="00D17210">
        <w:rPr>
          <w:b/>
        </w:rPr>
        <w:t xml:space="preserve">) FROM </w:t>
      </w:r>
      <w:proofErr w:type="spellStart"/>
      <w:r w:rsidRPr="00D17210">
        <w:rPr>
          <w:b/>
        </w:rPr>
        <w:t>mscountry</w:t>
      </w:r>
      <w:proofErr w:type="spellEnd"/>
    </w:p>
    <w:p w14:paraId="53082D95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msramen</w:t>
      </w:r>
      <w:proofErr w:type="spellEnd"/>
      <w:r w:rsidRPr="00D17210">
        <w:rPr>
          <w:b/>
        </w:rPr>
        <w:t xml:space="preserve"> ON </w:t>
      </w:r>
      <w:proofErr w:type="gramStart"/>
      <w:r w:rsidRPr="00D17210">
        <w:rPr>
          <w:b/>
        </w:rPr>
        <w:t>cast(</w:t>
      </w:r>
      <w:proofErr w:type="spellStart"/>
      <w:proofErr w:type="gramEnd"/>
      <w:r w:rsidRPr="00D17210">
        <w:rPr>
          <w:b/>
        </w:rPr>
        <w:t>mscountry.countryid</w:t>
      </w:r>
      <w:proofErr w:type="spellEnd"/>
      <w:r w:rsidRPr="00D17210">
        <w:rPr>
          <w:b/>
        </w:rPr>
        <w:t xml:space="preserve"> AS INT)= cast(</w:t>
      </w:r>
      <w:proofErr w:type="spellStart"/>
      <w:r w:rsidRPr="00D17210">
        <w:rPr>
          <w:b/>
        </w:rPr>
        <w:t>msramen.countryid</w:t>
      </w:r>
      <w:proofErr w:type="spellEnd"/>
      <w:r w:rsidRPr="00D17210">
        <w:rPr>
          <w:b/>
        </w:rPr>
        <w:t xml:space="preserve"> AS INT)</w:t>
      </w:r>
    </w:p>
    <w:p w14:paraId="7BC97E7F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WHERE </w:t>
      </w:r>
      <w:proofErr w:type="spellStart"/>
      <w:proofErr w:type="gramStart"/>
      <w:r w:rsidRPr="00D17210">
        <w:rPr>
          <w:b/>
        </w:rPr>
        <w:t>msramen.ramenprice</w:t>
      </w:r>
      <w:proofErr w:type="spellEnd"/>
      <w:proofErr w:type="gramEnd"/>
      <w:r w:rsidRPr="00D17210">
        <w:rPr>
          <w:b/>
        </w:rPr>
        <w:t xml:space="preserve"> &gt; 30000</w:t>
      </w:r>
    </w:p>
    <w:p w14:paraId="7C06D860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GROUP BY </w:t>
      </w:r>
      <w:proofErr w:type="spellStart"/>
      <w:r w:rsidRPr="00D17210">
        <w:rPr>
          <w:b/>
        </w:rPr>
        <w:t>countryname</w:t>
      </w:r>
      <w:proofErr w:type="spellEnd"/>
    </w:p>
    <w:p w14:paraId="2DA7E006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HAVING count(</w:t>
      </w:r>
      <w:proofErr w:type="spellStart"/>
      <w:proofErr w:type="gramStart"/>
      <w:r w:rsidRPr="00D17210">
        <w:rPr>
          <w:b/>
        </w:rPr>
        <w:t>msramen.ramenid</w:t>
      </w:r>
      <w:proofErr w:type="spellEnd"/>
      <w:proofErr w:type="gramEnd"/>
      <w:r w:rsidRPr="00D17210">
        <w:rPr>
          <w:b/>
        </w:rPr>
        <w:t>) &gt; 20</w:t>
      </w:r>
    </w:p>
    <w:p w14:paraId="1C4A177B" w14:textId="5F2E31F6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0A3FA39B" w14:textId="467420BD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7018CBAC" w14:textId="024A7D99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7EC110A6" w14:textId="4FA8A7BE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1438031C" w14:textId="43DC0FE7" w:rsid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6C5AFCBD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6173803B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lastRenderedPageBreak/>
        <w:t>--4</w:t>
      </w:r>
    </w:p>
    <w:p w14:paraId="270B3A44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SELECT </w:t>
      </w:r>
      <w:proofErr w:type="spellStart"/>
      <w:proofErr w:type="gramStart"/>
      <w:r w:rsidRPr="00D17210">
        <w:rPr>
          <w:b/>
        </w:rPr>
        <w:t>a.ramenname</w:t>
      </w:r>
      <w:proofErr w:type="gramEnd"/>
      <w:r w:rsidRPr="00D17210">
        <w:rPr>
          <w:b/>
        </w:rPr>
        <w:t>,sum</w:t>
      </w:r>
      <w:proofErr w:type="spellEnd"/>
      <w:r w:rsidRPr="00D17210">
        <w:rPr>
          <w:b/>
        </w:rPr>
        <w:t>(</w:t>
      </w:r>
      <w:proofErr w:type="spellStart"/>
      <w:r w:rsidRPr="00D17210">
        <w:rPr>
          <w:b/>
        </w:rPr>
        <w:t>b.quantity</w:t>
      </w:r>
      <w:proofErr w:type="spellEnd"/>
      <w:r w:rsidRPr="00D17210">
        <w:rPr>
          <w:b/>
        </w:rPr>
        <w:t xml:space="preserve">) as </w:t>
      </w:r>
      <w:proofErr w:type="spellStart"/>
      <w:r w:rsidRPr="00D17210">
        <w:rPr>
          <w:b/>
        </w:rPr>
        <w:t>QuantityRamen</w:t>
      </w:r>
      <w:proofErr w:type="spellEnd"/>
    </w:p>
    <w:p w14:paraId="74C70C94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FROM </w:t>
      </w:r>
    </w:p>
    <w:p w14:paraId="133A8DB8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(</w:t>
      </w:r>
    </w:p>
    <w:p w14:paraId="485B7A60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SELECT </w:t>
      </w:r>
      <w:proofErr w:type="spellStart"/>
      <w:proofErr w:type="gramStart"/>
      <w:r w:rsidRPr="00D17210">
        <w:rPr>
          <w:b/>
        </w:rPr>
        <w:t>a.ramenid</w:t>
      </w:r>
      <w:proofErr w:type="gramEnd"/>
      <w:r w:rsidRPr="00D17210">
        <w:rPr>
          <w:b/>
        </w:rPr>
        <w:t>,a.ramenname,sum</w:t>
      </w:r>
      <w:proofErr w:type="spellEnd"/>
      <w:r w:rsidRPr="00D17210">
        <w:rPr>
          <w:b/>
        </w:rPr>
        <w:t>(</w:t>
      </w:r>
      <w:proofErr w:type="spellStart"/>
      <w:r w:rsidRPr="00D17210">
        <w:rPr>
          <w:b/>
        </w:rPr>
        <w:t>b.quantity</w:t>
      </w:r>
      <w:proofErr w:type="spellEnd"/>
      <w:r w:rsidRPr="00D17210">
        <w:rPr>
          <w:b/>
        </w:rPr>
        <w:t xml:space="preserve">) as </w:t>
      </w:r>
      <w:proofErr w:type="spellStart"/>
      <w:r w:rsidRPr="00D17210">
        <w:rPr>
          <w:b/>
        </w:rPr>
        <w:t>QuantityRamen</w:t>
      </w:r>
      <w:proofErr w:type="spellEnd"/>
    </w:p>
    <w:p w14:paraId="787286FE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FROM </w:t>
      </w:r>
      <w:proofErr w:type="spellStart"/>
      <w:r w:rsidRPr="00D17210">
        <w:rPr>
          <w:b/>
        </w:rPr>
        <w:t>msramen</w:t>
      </w:r>
      <w:proofErr w:type="spellEnd"/>
      <w:r w:rsidRPr="00D17210">
        <w:rPr>
          <w:b/>
        </w:rPr>
        <w:t xml:space="preserve"> a </w:t>
      </w:r>
    </w:p>
    <w:p w14:paraId="5CB1C179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transactiondetail</w:t>
      </w:r>
      <w:proofErr w:type="spellEnd"/>
      <w:r w:rsidRPr="00D17210">
        <w:rPr>
          <w:b/>
        </w:rPr>
        <w:t xml:space="preserve"> b </w:t>
      </w:r>
    </w:p>
    <w:p w14:paraId="2A581AE5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ON </w:t>
      </w:r>
      <w:proofErr w:type="spellStart"/>
      <w:proofErr w:type="gramStart"/>
      <w:r w:rsidRPr="00D17210">
        <w:rPr>
          <w:b/>
        </w:rPr>
        <w:t>a.ramenid</w:t>
      </w:r>
      <w:proofErr w:type="spellEnd"/>
      <w:proofErr w:type="gramEnd"/>
      <w:r w:rsidRPr="00D17210">
        <w:rPr>
          <w:b/>
        </w:rPr>
        <w:t xml:space="preserve"> = </w:t>
      </w:r>
      <w:proofErr w:type="spellStart"/>
      <w:r w:rsidRPr="00D17210">
        <w:rPr>
          <w:b/>
        </w:rPr>
        <w:t>b.ramenid</w:t>
      </w:r>
      <w:proofErr w:type="spellEnd"/>
    </w:p>
    <w:p w14:paraId="110C982A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GROUP BY </w:t>
      </w:r>
      <w:proofErr w:type="spellStart"/>
      <w:proofErr w:type="gramStart"/>
      <w:r w:rsidRPr="00D17210">
        <w:rPr>
          <w:b/>
        </w:rPr>
        <w:t>a.ramenid</w:t>
      </w:r>
      <w:proofErr w:type="gramEnd"/>
      <w:r w:rsidRPr="00D17210">
        <w:rPr>
          <w:b/>
        </w:rPr>
        <w:t>,a.ramenname</w:t>
      </w:r>
      <w:proofErr w:type="spellEnd"/>
    </w:p>
    <w:p w14:paraId="2B3635FC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) a</w:t>
      </w:r>
    </w:p>
    <w:p w14:paraId="59C1DD4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transactiondetail</w:t>
      </w:r>
      <w:proofErr w:type="spellEnd"/>
      <w:r w:rsidRPr="00D17210">
        <w:rPr>
          <w:b/>
        </w:rPr>
        <w:t xml:space="preserve"> b </w:t>
      </w:r>
    </w:p>
    <w:p w14:paraId="7D522F93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ON </w:t>
      </w:r>
      <w:proofErr w:type="spellStart"/>
      <w:proofErr w:type="gramStart"/>
      <w:r w:rsidRPr="00D17210">
        <w:rPr>
          <w:b/>
        </w:rPr>
        <w:t>a.ramenid</w:t>
      </w:r>
      <w:proofErr w:type="spellEnd"/>
      <w:proofErr w:type="gramEnd"/>
      <w:r w:rsidRPr="00D17210">
        <w:rPr>
          <w:b/>
        </w:rPr>
        <w:t>=</w:t>
      </w:r>
      <w:proofErr w:type="spellStart"/>
      <w:r w:rsidRPr="00D17210">
        <w:rPr>
          <w:b/>
        </w:rPr>
        <w:t>b.ramenid</w:t>
      </w:r>
      <w:proofErr w:type="spellEnd"/>
    </w:p>
    <w:p w14:paraId="54F80B3E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GROUP BY </w:t>
      </w:r>
      <w:proofErr w:type="spellStart"/>
      <w:proofErr w:type="gramStart"/>
      <w:r w:rsidRPr="00D17210">
        <w:rPr>
          <w:b/>
        </w:rPr>
        <w:t>a.ramenname</w:t>
      </w:r>
      <w:proofErr w:type="spellEnd"/>
      <w:proofErr w:type="gramEnd"/>
    </w:p>
    <w:p w14:paraId="4AD438A4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HAVING</w:t>
      </w:r>
    </w:p>
    <w:p w14:paraId="4A8DD3BA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sum(</w:t>
      </w:r>
      <w:proofErr w:type="spellStart"/>
      <w:proofErr w:type="gramStart"/>
      <w:r w:rsidRPr="00D17210">
        <w:rPr>
          <w:b/>
        </w:rPr>
        <w:t>b.quantity</w:t>
      </w:r>
      <w:proofErr w:type="spellEnd"/>
      <w:proofErr w:type="gramEnd"/>
      <w:r w:rsidRPr="00D17210">
        <w:rPr>
          <w:b/>
        </w:rPr>
        <w:t>)&gt;avg(</w:t>
      </w:r>
      <w:proofErr w:type="spellStart"/>
      <w:r w:rsidRPr="00D17210">
        <w:rPr>
          <w:b/>
        </w:rPr>
        <w:t>a.QuantityRamen</w:t>
      </w:r>
      <w:proofErr w:type="spellEnd"/>
      <w:r w:rsidRPr="00D17210">
        <w:rPr>
          <w:b/>
        </w:rPr>
        <w:t>)</w:t>
      </w:r>
    </w:p>
    <w:p w14:paraId="3E0072D8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</w:p>
    <w:p w14:paraId="32428E01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--5</w:t>
      </w:r>
    </w:p>
    <w:p w14:paraId="65613788" w14:textId="799EC71B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SELECT </w:t>
      </w:r>
      <w:proofErr w:type="spellStart"/>
      <w:proofErr w:type="gramStart"/>
      <w:r w:rsidRPr="00D17210">
        <w:rPr>
          <w:b/>
        </w:rPr>
        <w:t>a.ramenname</w:t>
      </w:r>
      <w:proofErr w:type="spellEnd"/>
      <w:proofErr w:type="gramEnd"/>
      <w:r w:rsidRPr="00D17210">
        <w:rPr>
          <w:b/>
        </w:rPr>
        <w:t>,(</w:t>
      </w:r>
    </w:p>
    <w:p w14:paraId="5D9C3831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CASE</w:t>
      </w:r>
    </w:p>
    <w:p w14:paraId="4D249D32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    WHEN </w:t>
      </w:r>
      <w:proofErr w:type="spellStart"/>
      <w:proofErr w:type="gramStart"/>
      <w:r w:rsidRPr="00D17210">
        <w:rPr>
          <w:b/>
        </w:rPr>
        <w:t>a.ramenprice</w:t>
      </w:r>
      <w:proofErr w:type="spellEnd"/>
      <w:proofErr w:type="gramEnd"/>
      <w:r w:rsidRPr="00D17210">
        <w:rPr>
          <w:b/>
        </w:rPr>
        <w:t>&gt;=30000 THEN 'Expensive'</w:t>
      </w:r>
    </w:p>
    <w:p w14:paraId="10AF6880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    WHEN </w:t>
      </w:r>
      <w:proofErr w:type="spellStart"/>
      <w:proofErr w:type="gramStart"/>
      <w:r w:rsidRPr="00D17210">
        <w:rPr>
          <w:b/>
        </w:rPr>
        <w:t>a.ramenprice</w:t>
      </w:r>
      <w:proofErr w:type="spellEnd"/>
      <w:proofErr w:type="gramEnd"/>
      <w:r w:rsidRPr="00D17210">
        <w:rPr>
          <w:b/>
        </w:rPr>
        <w:t>&gt;=15000 THEN 'Moderate'</w:t>
      </w:r>
    </w:p>
    <w:p w14:paraId="3448A81B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    ELSE 'CHEAP'</w:t>
      </w:r>
    </w:p>
    <w:p w14:paraId="6265D0B9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END</w:t>
      </w:r>
    </w:p>
    <w:p w14:paraId="77053CE5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) as </w:t>
      </w:r>
      <w:proofErr w:type="spellStart"/>
      <w:r w:rsidRPr="00D17210">
        <w:rPr>
          <w:b/>
        </w:rPr>
        <w:t>pricelevel</w:t>
      </w:r>
      <w:proofErr w:type="spellEnd"/>
    </w:p>
    <w:p w14:paraId="1EFE086B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proofErr w:type="gramStart"/>
      <w:r w:rsidRPr="00D17210">
        <w:rPr>
          <w:b/>
        </w:rPr>
        <w:t>,sum</w:t>
      </w:r>
      <w:proofErr w:type="gramEnd"/>
      <w:r w:rsidRPr="00D17210">
        <w:rPr>
          <w:b/>
        </w:rPr>
        <w:t>(</w:t>
      </w:r>
      <w:proofErr w:type="spellStart"/>
      <w:r w:rsidRPr="00D17210">
        <w:rPr>
          <w:b/>
        </w:rPr>
        <w:t>c.quantity</w:t>
      </w:r>
      <w:proofErr w:type="spellEnd"/>
      <w:r w:rsidRPr="00D17210">
        <w:rPr>
          <w:b/>
        </w:rPr>
        <w:t xml:space="preserve">) as </w:t>
      </w:r>
      <w:proofErr w:type="spellStart"/>
      <w:r w:rsidRPr="00D17210">
        <w:rPr>
          <w:b/>
        </w:rPr>
        <w:t>totalramensold</w:t>
      </w:r>
      <w:proofErr w:type="spellEnd"/>
    </w:p>
    <w:p w14:paraId="1295A1A7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FROM </w:t>
      </w:r>
      <w:proofErr w:type="spellStart"/>
      <w:r w:rsidRPr="00D17210">
        <w:rPr>
          <w:b/>
        </w:rPr>
        <w:t>msramen</w:t>
      </w:r>
      <w:proofErr w:type="spellEnd"/>
      <w:r w:rsidRPr="00D17210">
        <w:rPr>
          <w:b/>
        </w:rPr>
        <w:t xml:space="preserve"> a </w:t>
      </w:r>
    </w:p>
    <w:p w14:paraId="116740AA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msbrand</w:t>
      </w:r>
      <w:proofErr w:type="spellEnd"/>
      <w:r w:rsidRPr="00D17210">
        <w:rPr>
          <w:b/>
        </w:rPr>
        <w:t xml:space="preserve"> b </w:t>
      </w:r>
    </w:p>
    <w:p w14:paraId="412867B0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ON </w:t>
      </w:r>
      <w:proofErr w:type="gramStart"/>
      <w:r w:rsidRPr="00D17210">
        <w:rPr>
          <w:b/>
        </w:rPr>
        <w:t>cast(</w:t>
      </w:r>
      <w:proofErr w:type="spellStart"/>
      <w:proofErr w:type="gramEnd"/>
      <w:r w:rsidRPr="00D17210">
        <w:rPr>
          <w:b/>
        </w:rPr>
        <w:t>a.brandid</w:t>
      </w:r>
      <w:proofErr w:type="spellEnd"/>
      <w:r w:rsidRPr="00D17210">
        <w:rPr>
          <w:b/>
        </w:rPr>
        <w:t xml:space="preserve"> AS INT)=cast(</w:t>
      </w:r>
      <w:proofErr w:type="spellStart"/>
      <w:r w:rsidRPr="00D17210">
        <w:rPr>
          <w:b/>
        </w:rPr>
        <w:t>b.brandid</w:t>
      </w:r>
      <w:proofErr w:type="spellEnd"/>
      <w:r w:rsidRPr="00D17210">
        <w:rPr>
          <w:b/>
        </w:rPr>
        <w:t xml:space="preserve"> AS INT)</w:t>
      </w:r>
    </w:p>
    <w:p w14:paraId="461EB20A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AND </w:t>
      </w:r>
      <w:proofErr w:type="spellStart"/>
      <w:proofErr w:type="gramStart"/>
      <w:r w:rsidRPr="00D17210">
        <w:rPr>
          <w:b/>
        </w:rPr>
        <w:t>b.establishedyear</w:t>
      </w:r>
      <w:proofErr w:type="spellEnd"/>
      <w:proofErr w:type="gramEnd"/>
      <w:r w:rsidRPr="00D17210">
        <w:rPr>
          <w:b/>
        </w:rPr>
        <w:t>&gt;2012</w:t>
      </w:r>
    </w:p>
    <w:p w14:paraId="22A10114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JOIN </w:t>
      </w:r>
      <w:proofErr w:type="spellStart"/>
      <w:r w:rsidRPr="00D17210">
        <w:rPr>
          <w:b/>
        </w:rPr>
        <w:t>transactiondetail</w:t>
      </w:r>
      <w:proofErr w:type="spellEnd"/>
      <w:r w:rsidRPr="00D17210">
        <w:rPr>
          <w:b/>
        </w:rPr>
        <w:t xml:space="preserve"> c</w:t>
      </w:r>
    </w:p>
    <w:p w14:paraId="15B30EC5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on </w:t>
      </w:r>
      <w:proofErr w:type="spellStart"/>
      <w:proofErr w:type="gramStart"/>
      <w:r w:rsidRPr="00D17210">
        <w:rPr>
          <w:b/>
        </w:rPr>
        <w:t>c.ramenid</w:t>
      </w:r>
      <w:proofErr w:type="spellEnd"/>
      <w:proofErr w:type="gramEnd"/>
      <w:r w:rsidRPr="00D17210">
        <w:rPr>
          <w:b/>
        </w:rPr>
        <w:t>=</w:t>
      </w:r>
      <w:proofErr w:type="spellStart"/>
      <w:r w:rsidRPr="00D17210">
        <w:rPr>
          <w:b/>
        </w:rPr>
        <w:t>a.ramenid</w:t>
      </w:r>
      <w:proofErr w:type="spellEnd"/>
    </w:p>
    <w:p w14:paraId="114A5F61" w14:textId="77777777" w:rsidR="00D17210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 xml:space="preserve">GROUP BY </w:t>
      </w:r>
      <w:proofErr w:type="spellStart"/>
      <w:proofErr w:type="gramStart"/>
      <w:r w:rsidRPr="00D17210">
        <w:rPr>
          <w:b/>
        </w:rPr>
        <w:t>a.ramenname</w:t>
      </w:r>
      <w:proofErr w:type="gramEnd"/>
      <w:r w:rsidRPr="00D17210">
        <w:rPr>
          <w:b/>
        </w:rPr>
        <w:t>,pricelevel</w:t>
      </w:r>
      <w:proofErr w:type="spellEnd"/>
    </w:p>
    <w:p w14:paraId="43E3ABB6" w14:textId="5B495F1A" w:rsidR="00BC6DE8" w:rsidRPr="00D17210" w:rsidRDefault="00D17210" w:rsidP="00D17210">
      <w:pPr>
        <w:tabs>
          <w:tab w:val="center" w:pos="4945"/>
          <w:tab w:val="left" w:pos="8955"/>
        </w:tabs>
        <w:spacing w:line="360" w:lineRule="auto"/>
        <w:rPr>
          <w:b/>
        </w:rPr>
      </w:pPr>
      <w:r w:rsidRPr="00D17210">
        <w:rPr>
          <w:b/>
        </w:rPr>
        <w:t>HAVING sum(</w:t>
      </w:r>
      <w:proofErr w:type="spellStart"/>
      <w:proofErr w:type="gramStart"/>
      <w:r w:rsidRPr="00D17210">
        <w:rPr>
          <w:b/>
        </w:rPr>
        <w:t>c.quantity</w:t>
      </w:r>
      <w:proofErr w:type="spellEnd"/>
      <w:proofErr w:type="gramEnd"/>
      <w:r w:rsidRPr="00D17210">
        <w:rPr>
          <w:b/>
        </w:rPr>
        <w:t>) &gt; 50</w:t>
      </w:r>
    </w:p>
    <w:sectPr w:rsidR="00BC6DE8" w:rsidRPr="00D17210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86743" w14:textId="77777777" w:rsidR="00F67A64" w:rsidRDefault="00F67A64" w:rsidP="00273E4A">
      <w:r>
        <w:separator/>
      </w:r>
    </w:p>
  </w:endnote>
  <w:endnote w:type="continuationSeparator" w:id="0">
    <w:p w14:paraId="2EC4E5A6" w14:textId="77777777" w:rsidR="00F67A64" w:rsidRDefault="00F67A6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767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180086" wp14:editId="3CD8E70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ECBDB71" w14:textId="77777777" w:rsidR="005B66A9" w:rsidRPr="00127F6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="005B66A9" w:rsidRPr="00127F6B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127F6B">
          <w:rPr>
            <w:sz w:val="22"/>
            <w:szCs w:val="22"/>
            <w:lang w:val="id-ID"/>
          </w:rPr>
          <w:t>of</w:t>
        </w:r>
        <w:proofErr w:type="spellEnd"/>
        <w:r w:rsidR="005B66A9" w:rsidRPr="00127F6B">
          <w:rPr>
            <w:sz w:val="22"/>
            <w:szCs w:val="22"/>
            <w:lang w:val="id-ID"/>
          </w:rPr>
          <w:t xml:space="preserve">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AE4F5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6E3C6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823C2EB" wp14:editId="3EF9A73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3BCF7C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3794BE8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61BDDF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FF181" w14:textId="77777777" w:rsidR="00F67A64" w:rsidRDefault="00F67A64" w:rsidP="00273E4A">
      <w:r>
        <w:separator/>
      </w:r>
    </w:p>
  </w:footnote>
  <w:footnote w:type="continuationSeparator" w:id="0">
    <w:p w14:paraId="3012A228" w14:textId="77777777" w:rsidR="00F67A64" w:rsidRDefault="00F67A6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9E393D" w14:textId="77777777" w:rsidTr="005D0782">
      <w:tc>
        <w:tcPr>
          <w:tcW w:w="5220" w:type="dxa"/>
        </w:tcPr>
        <w:p w14:paraId="18E3A1E6" w14:textId="13A59D1E" w:rsidR="005D0782" w:rsidRPr="00F135A9" w:rsidRDefault="005556C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</w:t>
          </w:r>
          <w:r w:rsidR="00F135A9">
            <w:rPr>
              <w:b/>
              <w:sz w:val="20"/>
            </w:rPr>
            <w:t>0</w:t>
          </w:r>
        </w:p>
      </w:tc>
      <w:tc>
        <w:tcPr>
          <w:tcW w:w="5220" w:type="dxa"/>
        </w:tcPr>
        <w:p w14:paraId="6FC6C5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0699D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448042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BBB5B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3F01"/>
    <w:multiLevelType w:val="hybridMultilevel"/>
    <w:tmpl w:val="A440D5DC"/>
    <w:lvl w:ilvl="0" w:tplc="D23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2D6AC7"/>
    <w:multiLevelType w:val="hybridMultilevel"/>
    <w:tmpl w:val="699CFFF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16D42"/>
    <w:multiLevelType w:val="hybridMultilevel"/>
    <w:tmpl w:val="0F28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4065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615EB"/>
    <w:multiLevelType w:val="hybridMultilevel"/>
    <w:tmpl w:val="13E0D0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B040CF"/>
    <w:multiLevelType w:val="hybridMultilevel"/>
    <w:tmpl w:val="21AC0A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D96959"/>
    <w:multiLevelType w:val="hybridMultilevel"/>
    <w:tmpl w:val="92E029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B13409"/>
    <w:multiLevelType w:val="hybridMultilevel"/>
    <w:tmpl w:val="171CF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C0190"/>
    <w:multiLevelType w:val="hybridMultilevel"/>
    <w:tmpl w:val="41A2592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D47AE9"/>
    <w:multiLevelType w:val="hybridMultilevel"/>
    <w:tmpl w:val="43CC57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436CB"/>
    <w:multiLevelType w:val="multilevel"/>
    <w:tmpl w:val="B0E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A42A95"/>
    <w:multiLevelType w:val="hybridMultilevel"/>
    <w:tmpl w:val="8870BD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065773"/>
    <w:multiLevelType w:val="hybridMultilevel"/>
    <w:tmpl w:val="1E6693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11"/>
  </w:num>
  <w:num w:numId="5">
    <w:abstractNumId w:val="22"/>
  </w:num>
  <w:num w:numId="6">
    <w:abstractNumId w:val="17"/>
  </w:num>
  <w:num w:numId="7">
    <w:abstractNumId w:val="23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8"/>
  </w:num>
  <w:num w:numId="14">
    <w:abstractNumId w:val="21"/>
  </w:num>
  <w:num w:numId="15">
    <w:abstractNumId w:val="9"/>
  </w:num>
  <w:num w:numId="16">
    <w:abstractNumId w:val="4"/>
  </w:num>
  <w:num w:numId="17">
    <w:abstractNumId w:val="20"/>
  </w:num>
  <w:num w:numId="18">
    <w:abstractNumId w:val="6"/>
  </w:num>
  <w:num w:numId="19">
    <w:abstractNumId w:val="15"/>
  </w:num>
  <w:num w:numId="20">
    <w:abstractNumId w:val="12"/>
  </w:num>
  <w:num w:numId="21">
    <w:abstractNumId w:val="3"/>
  </w:num>
  <w:num w:numId="22">
    <w:abstractNumId w:val="2"/>
  </w:num>
  <w:num w:numId="23">
    <w:abstractNumId w:val="14"/>
  </w:num>
  <w:num w:numId="24">
    <w:abstractNumId w:val="16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524C"/>
    <w:rsid w:val="00036A14"/>
    <w:rsid w:val="000479B3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B69D0"/>
    <w:rsid w:val="000C3015"/>
    <w:rsid w:val="000C3393"/>
    <w:rsid w:val="000D665A"/>
    <w:rsid w:val="000E0EF3"/>
    <w:rsid w:val="000F057A"/>
    <w:rsid w:val="000F1EBF"/>
    <w:rsid w:val="000F3EB6"/>
    <w:rsid w:val="000F7CFC"/>
    <w:rsid w:val="000F7FC6"/>
    <w:rsid w:val="001066F1"/>
    <w:rsid w:val="00111124"/>
    <w:rsid w:val="001128D4"/>
    <w:rsid w:val="00122BC2"/>
    <w:rsid w:val="00124C41"/>
    <w:rsid w:val="00126822"/>
    <w:rsid w:val="00127F6B"/>
    <w:rsid w:val="00131DAA"/>
    <w:rsid w:val="001421F5"/>
    <w:rsid w:val="00145C2E"/>
    <w:rsid w:val="00150E94"/>
    <w:rsid w:val="00151847"/>
    <w:rsid w:val="0015698F"/>
    <w:rsid w:val="001768ED"/>
    <w:rsid w:val="00183F26"/>
    <w:rsid w:val="00184926"/>
    <w:rsid w:val="00194706"/>
    <w:rsid w:val="001955A6"/>
    <w:rsid w:val="001A300E"/>
    <w:rsid w:val="001B1EAD"/>
    <w:rsid w:val="001B2582"/>
    <w:rsid w:val="001B3A2E"/>
    <w:rsid w:val="001C20FF"/>
    <w:rsid w:val="001D4810"/>
    <w:rsid w:val="001E4042"/>
    <w:rsid w:val="001E4380"/>
    <w:rsid w:val="001E637E"/>
    <w:rsid w:val="001E7852"/>
    <w:rsid w:val="001E7ABE"/>
    <w:rsid w:val="001F64B6"/>
    <w:rsid w:val="00224780"/>
    <w:rsid w:val="00235C36"/>
    <w:rsid w:val="00235D1F"/>
    <w:rsid w:val="002376FA"/>
    <w:rsid w:val="002570A8"/>
    <w:rsid w:val="00262026"/>
    <w:rsid w:val="0026655E"/>
    <w:rsid w:val="00272339"/>
    <w:rsid w:val="00273E4A"/>
    <w:rsid w:val="00281799"/>
    <w:rsid w:val="002841B3"/>
    <w:rsid w:val="002857E1"/>
    <w:rsid w:val="00287545"/>
    <w:rsid w:val="002956DC"/>
    <w:rsid w:val="00296DA6"/>
    <w:rsid w:val="002A07C0"/>
    <w:rsid w:val="002A138B"/>
    <w:rsid w:val="002A3DC6"/>
    <w:rsid w:val="002A59B7"/>
    <w:rsid w:val="002A66E0"/>
    <w:rsid w:val="002B00F2"/>
    <w:rsid w:val="002B7CDD"/>
    <w:rsid w:val="002C3AC5"/>
    <w:rsid w:val="002C7FC0"/>
    <w:rsid w:val="002D1472"/>
    <w:rsid w:val="002D3C42"/>
    <w:rsid w:val="002D7F31"/>
    <w:rsid w:val="002E3324"/>
    <w:rsid w:val="003002A2"/>
    <w:rsid w:val="00303EC7"/>
    <w:rsid w:val="00304194"/>
    <w:rsid w:val="003042AE"/>
    <w:rsid w:val="00305136"/>
    <w:rsid w:val="003054E4"/>
    <w:rsid w:val="00306F2B"/>
    <w:rsid w:val="00310F09"/>
    <w:rsid w:val="00316E2C"/>
    <w:rsid w:val="00320C87"/>
    <w:rsid w:val="00321362"/>
    <w:rsid w:val="00323347"/>
    <w:rsid w:val="003432E6"/>
    <w:rsid w:val="003439D3"/>
    <w:rsid w:val="003449FC"/>
    <w:rsid w:val="00355AFE"/>
    <w:rsid w:val="0036420F"/>
    <w:rsid w:val="0036669F"/>
    <w:rsid w:val="00366844"/>
    <w:rsid w:val="0037553B"/>
    <w:rsid w:val="003819FF"/>
    <w:rsid w:val="0038376D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71D2"/>
    <w:rsid w:val="004074A1"/>
    <w:rsid w:val="0041367E"/>
    <w:rsid w:val="00420AFF"/>
    <w:rsid w:val="00422134"/>
    <w:rsid w:val="0042355E"/>
    <w:rsid w:val="00434FFC"/>
    <w:rsid w:val="00446550"/>
    <w:rsid w:val="00446D31"/>
    <w:rsid w:val="0045325D"/>
    <w:rsid w:val="004564E4"/>
    <w:rsid w:val="00460E77"/>
    <w:rsid w:val="004633AF"/>
    <w:rsid w:val="0046440B"/>
    <w:rsid w:val="00470964"/>
    <w:rsid w:val="004716A8"/>
    <w:rsid w:val="00483C02"/>
    <w:rsid w:val="00494E4C"/>
    <w:rsid w:val="00496E3F"/>
    <w:rsid w:val="004A6DFC"/>
    <w:rsid w:val="004A6F1F"/>
    <w:rsid w:val="004B47B5"/>
    <w:rsid w:val="004B6AFE"/>
    <w:rsid w:val="004C0F0C"/>
    <w:rsid w:val="004C160D"/>
    <w:rsid w:val="004D176C"/>
    <w:rsid w:val="004E7352"/>
    <w:rsid w:val="004F24E4"/>
    <w:rsid w:val="0051143A"/>
    <w:rsid w:val="00520E03"/>
    <w:rsid w:val="005314B7"/>
    <w:rsid w:val="005342F4"/>
    <w:rsid w:val="00535DA7"/>
    <w:rsid w:val="005447D7"/>
    <w:rsid w:val="00552DE5"/>
    <w:rsid w:val="0055410B"/>
    <w:rsid w:val="00554CFB"/>
    <w:rsid w:val="005556C9"/>
    <w:rsid w:val="00556E41"/>
    <w:rsid w:val="00564C34"/>
    <w:rsid w:val="00571B72"/>
    <w:rsid w:val="00580086"/>
    <w:rsid w:val="00582417"/>
    <w:rsid w:val="00582E4C"/>
    <w:rsid w:val="005A072D"/>
    <w:rsid w:val="005A32DD"/>
    <w:rsid w:val="005A76B4"/>
    <w:rsid w:val="005B07D4"/>
    <w:rsid w:val="005B3392"/>
    <w:rsid w:val="005B66A9"/>
    <w:rsid w:val="005C156C"/>
    <w:rsid w:val="005C19B6"/>
    <w:rsid w:val="005D0782"/>
    <w:rsid w:val="005E6009"/>
    <w:rsid w:val="005F47E6"/>
    <w:rsid w:val="005F794B"/>
    <w:rsid w:val="0060201C"/>
    <w:rsid w:val="0060486C"/>
    <w:rsid w:val="0061003F"/>
    <w:rsid w:val="006147DF"/>
    <w:rsid w:val="006229B0"/>
    <w:rsid w:val="00635EE5"/>
    <w:rsid w:val="006422D9"/>
    <w:rsid w:val="00643F75"/>
    <w:rsid w:val="00664137"/>
    <w:rsid w:val="0067443D"/>
    <w:rsid w:val="006B6C0E"/>
    <w:rsid w:val="006C4E2B"/>
    <w:rsid w:val="006D285D"/>
    <w:rsid w:val="006D36BC"/>
    <w:rsid w:val="006F00E5"/>
    <w:rsid w:val="006F4D80"/>
    <w:rsid w:val="00701ECA"/>
    <w:rsid w:val="00720962"/>
    <w:rsid w:val="0072245D"/>
    <w:rsid w:val="0073222D"/>
    <w:rsid w:val="00737595"/>
    <w:rsid w:val="0074592C"/>
    <w:rsid w:val="00753638"/>
    <w:rsid w:val="00755CB9"/>
    <w:rsid w:val="00773C54"/>
    <w:rsid w:val="00787247"/>
    <w:rsid w:val="007979E8"/>
    <w:rsid w:val="007A1A36"/>
    <w:rsid w:val="007A45EB"/>
    <w:rsid w:val="007B5A6A"/>
    <w:rsid w:val="007B6FC3"/>
    <w:rsid w:val="007C1C37"/>
    <w:rsid w:val="007C425B"/>
    <w:rsid w:val="007E0EE7"/>
    <w:rsid w:val="007E29B9"/>
    <w:rsid w:val="007E2F2A"/>
    <w:rsid w:val="007F3C8E"/>
    <w:rsid w:val="0080332C"/>
    <w:rsid w:val="008106C1"/>
    <w:rsid w:val="00810737"/>
    <w:rsid w:val="00811C48"/>
    <w:rsid w:val="00815DB3"/>
    <w:rsid w:val="0083459F"/>
    <w:rsid w:val="0083780E"/>
    <w:rsid w:val="008674E6"/>
    <w:rsid w:val="00867EBD"/>
    <w:rsid w:val="00876001"/>
    <w:rsid w:val="00876A58"/>
    <w:rsid w:val="008869BC"/>
    <w:rsid w:val="008939EF"/>
    <w:rsid w:val="00894072"/>
    <w:rsid w:val="00895B8D"/>
    <w:rsid w:val="00897D69"/>
    <w:rsid w:val="008A0F79"/>
    <w:rsid w:val="008B212E"/>
    <w:rsid w:val="008B35CC"/>
    <w:rsid w:val="008B7541"/>
    <w:rsid w:val="008C0566"/>
    <w:rsid w:val="008C1A4A"/>
    <w:rsid w:val="008D1B94"/>
    <w:rsid w:val="008D411F"/>
    <w:rsid w:val="008D4D84"/>
    <w:rsid w:val="009010C1"/>
    <w:rsid w:val="00901824"/>
    <w:rsid w:val="00901A30"/>
    <w:rsid w:val="0090372F"/>
    <w:rsid w:val="00916FCD"/>
    <w:rsid w:val="009235F8"/>
    <w:rsid w:val="00932B6E"/>
    <w:rsid w:val="0093677F"/>
    <w:rsid w:val="00936A79"/>
    <w:rsid w:val="00937476"/>
    <w:rsid w:val="00937B93"/>
    <w:rsid w:val="00944ADA"/>
    <w:rsid w:val="009568C5"/>
    <w:rsid w:val="00961A2D"/>
    <w:rsid w:val="0097243E"/>
    <w:rsid w:val="00973849"/>
    <w:rsid w:val="00974B31"/>
    <w:rsid w:val="009832E4"/>
    <w:rsid w:val="009858B1"/>
    <w:rsid w:val="00995927"/>
    <w:rsid w:val="009A2464"/>
    <w:rsid w:val="009A3737"/>
    <w:rsid w:val="009C7801"/>
    <w:rsid w:val="009E29D9"/>
    <w:rsid w:val="009F2AE8"/>
    <w:rsid w:val="009F59DA"/>
    <w:rsid w:val="00A1473C"/>
    <w:rsid w:val="00A1688D"/>
    <w:rsid w:val="00A244EB"/>
    <w:rsid w:val="00A32343"/>
    <w:rsid w:val="00A46082"/>
    <w:rsid w:val="00A50AF3"/>
    <w:rsid w:val="00A52AB7"/>
    <w:rsid w:val="00A53D38"/>
    <w:rsid w:val="00A552D5"/>
    <w:rsid w:val="00A55BA0"/>
    <w:rsid w:val="00A61F24"/>
    <w:rsid w:val="00A645E1"/>
    <w:rsid w:val="00A75B2A"/>
    <w:rsid w:val="00A933D3"/>
    <w:rsid w:val="00AA1407"/>
    <w:rsid w:val="00AA1DE8"/>
    <w:rsid w:val="00AB0E0A"/>
    <w:rsid w:val="00AB42BB"/>
    <w:rsid w:val="00AC0C63"/>
    <w:rsid w:val="00AC5D98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41D2B"/>
    <w:rsid w:val="00B440FB"/>
    <w:rsid w:val="00B4674F"/>
    <w:rsid w:val="00B517FB"/>
    <w:rsid w:val="00B61278"/>
    <w:rsid w:val="00B64E96"/>
    <w:rsid w:val="00B67595"/>
    <w:rsid w:val="00B7140C"/>
    <w:rsid w:val="00B728DC"/>
    <w:rsid w:val="00B73551"/>
    <w:rsid w:val="00B81979"/>
    <w:rsid w:val="00B9084D"/>
    <w:rsid w:val="00B948DA"/>
    <w:rsid w:val="00B9609E"/>
    <w:rsid w:val="00BC6DE8"/>
    <w:rsid w:val="00BC7D12"/>
    <w:rsid w:val="00BE0705"/>
    <w:rsid w:val="00BF2997"/>
    <w:rsid w:val="00BF7C45"/>
    <w:rsid w:val="00C06ECE"/>
    <w:rsid w:val="00C15D7A"/>
    <w:rsid w:val="00C21849"/>
    <w:rsid w:val="00C25F66"/>
    <w:rsid w:val="00C36435"/>
    <w:rsid w:val="00C37CE2"/>
    <w:rsid w:val="00C44051"/>
    <w:rsid w:val="00C525FC"/>
    <w:rsid w:val="00C56C03"/>
    <w:rsid w:val="00C57A8A"/>
    <w:rsid w:val="00C57FE8"/>
    <w:rsid w:val="00C6549A"/>
    <w:rsid w:val="00C750C7"/>
    <w:rsid w:val="00C8483C"/>
    <w:rsid w:val="00C9074C"/>
    <w:rsid w:val="00C915BF"/>
    <w:rsid w:val="00CB3B33"/>
    <w:rsid w:val="00CB4EB5"/>
    <w:rsid w:val="00CB4F2D"/>
    <w:rsid w:val="00CB736B"/>
    <w:rsid w:val="00CC3101"/>
    <w:rsid w:val="00CD64BC"/>
    <w:rsid w:val="00CF11B0"/>
    <w:rsid w:val="00D17210"/>
    <w:rsid w:val="00D20DA4"/>
    <w:rsid w:val="00D22C95"/>
    <w:rsid w:val="00D30822"/>
    <w:rsid w:val="00D3685C"/>
    <w:rsid w:val="00D37E0D"/>
    <w:rsid w:val="00D47C75"/>
    <w:rsid w:val="00D60A6D"/>
    <w:rsid w:val="00D67DFC"/>
    <w:rsid w:val="00D82D39"/>
    <w:rsid w:val="00D855AE"/>
    <w:rsid w:val="00D939AF"/>
    <w:rsid w:val="00D95848"/>
    <w:rsid w:val="00D95C39"/>
    <w:rsid w:val="00DA4A85"/>
    <w:rsid w:val="00DB0A75"/>
    <w:rsid w:val="00DC4B9D"/>
    <w:rsid w:val="00DC700A"/>
    <w:rsid w:val="00DC76C8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05C5"/>
    <w:rsid w:val="00E40648"/>
    <w:rsid w:val="00E41A62"/>
    <w:rsid w:val="00E502A7"/>
    <w:rsid w:val="00E535C2"/>
    <w:rsid w:val="00E642BF"/>
    <w:rsid w:val="00E660C4"/>
    <w:rsid w:val="00E70A3D"/>
    <w:rsid w:val="00E83F0C"/>
    <w:rsid w:val="00EA4F34"/>
    <w:rsid w:val="00EB5190"/>
    <w:rsid w:val="00EB7CD4"/>
    <w:rsid w:val="00ED5890"/>
    <w:rsid w:val="00EF0690"/>
    <w:rsid w:val="00EF17AC"/>
    <w:rsid w:val="00EF6DC2"/>
    <w:rsid w:val="00F0037C"/>
    <w:rsid w:val="00F135A9"/>
    <w:rsid w:val="00F22A92"/>
    <w:rsid w:val="00F22F51"/>
    <w:rsid w:val="00F2595B"/>
    <w:rsid w:val="00F36E33"/>
    <w:rsid w:val="00F40775"/>
    <w:rsid w:val="00F41D78"/>
    <w:rsid w:val="00F53807"/>
    <w:rsid w:val="00F67A64"/>
    <w:rsid w:val="00F712CE"/>
    <w:rsid w:val="00F80742"/>
    <w:rsid w:val="00F955DA"/>
    <w:rsid w:val="00FA41A2"/>
    <w:rsid w:val="00FC245F"/>
    <w:rsid w:val="00FC28AE"/>
    <w:rsid w:val="00FE1FF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26B6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855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9B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BA3B-C687-4B26-AB83-2FFB6AEE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514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143</cp:revision>
  <dcterms:created xsi:type="dcterms:W3CDTF">2017-10-20T05:51:00Z</dcterms:created>
  <dcterms:modified xsi:type="dcterms:W3CDTF">2020-10-19T17:36:00Z</dcterms:modified>
</cp:coreProperties>
</file>