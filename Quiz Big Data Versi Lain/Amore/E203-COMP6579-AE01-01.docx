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FE74E96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66529" w14:textId="50CA67E3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370FA7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370FA7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72039E9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4B1B57AE" wp14:editId="72FF7E88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D6E2CAF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E9A99" w14:textId="101851C7" w:rsidR="00321362" w:rsidRPr="00B67595" w:rsidRDefault="00BC7560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COMP6579</w:t>
            </w:r>
          </w:p>
          <w:p w14:paraId="263DABB6" w14:textId="6676C2E6" w:rsidR="00235C36" w:rsidRPr="00876A58" w:rsidRDefault="00BC7560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Big Data Processing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6F12D93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6306FA35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92F57" w14:textId="024DA8ED" w:rsidR="00F80742" w:rsidRPr="00DF718C" w:rsidRDefault="00BC7560" w:rsidP="00370FA7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7C88799" w14:textId="2B2CFD68" w:rsidR="000732DF" w:rsidRPr="0036420F" w:rsidRDefault="006F305D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6F305D">
              <w:rPr>
                <w:rFonts w:ascii="Arial" w:hAnsi="Arial" w:cs="Arial"/>
                <w:b/>
                <w:sz w:val="20"/>
              </w:rPr>
              <w:t>E203-COMP6579-</w:t>
            </w:r>
            <w:r w:rsidR="00284D39">
              <w:rPr>
                <w:rFonts w:ascii="Arial" w:hAnsi="Arial" w:cs="Arial"/>
                <w:b/>
                <w:sz w:val="20"/>
              </w:rPr>
              <w:t>AE</w:t>
            </w:r>
            <w:r w:rsidRPr="006F305D">
              <w:rPr>
                <w:rFonts w:ascii="Arial" w:hAnsi="Arial" w:cs="Arial"/>
                <w:b/>
                <w:sz w:val="20"/>
              </w:rPr>
              <w:t>0</w:t>
            </w:r>
            <w:r w:rsidR="00284D39">
              <w:rPr>
                <w:rFonts w:ascii="Arial" w:hAnsi="Arial" w:cs="Arial"/>
                <w:b/>
                <w:sz w:val="20"/>
              </w:rPr>
              <w:t>1</w:t>
            </w:r>
            <w:r w:rsidRPr="006F305D">
              <w:rPr>
                <w:rFonts w:ascii="Arial" w:hAnsi="Arial" w:cs="Arial"/>
                <w:b/>
                <w:sz w:val="20"/>
              </w:rPr>
              <w:t>-01</w:t>
            </w:r>
          </w:p>
        </w:tc>
      </w:tr>
      <w:tr w:rsidR="00E0375C" w:rsidRPr="00876A58" w14:paraId="37FD68EB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630E35A" w14:textId="41B4FC89" w:rsidR="00535DA7" w:rsidRPr="00BC7560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370FA7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370FA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370FA7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="00EF17AC" w:rsidRPr="00370FA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370FA7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370FA7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370FA7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BC7560"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370FA7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BC7560"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46E64A" w14:textId="423CEECD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370FA7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370FA7">
              <w:rPr>
                <w:rFonts w:ascii="Arial" w:hAnsi="Arial" w:cs="Arial"/>
                <w:b/>
                <w:sz w:val="18"/>
              </w:rPr>
              <w:t xml:space="preserve"> </w:t>
            </w:r>
            <w:r w:rsidR="00F56AC0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57DD1235" w14:textId="7876A205" w:rsidR="005B66A9" w:rsidRDefault="00643F75" w:rsidP="006F305D">
      <w:pPr>
        <w:rPr>
          <w:lang w:val="id-ID"/>
        </w:rPr>
      </w:pPr>
      <w:r w:rsidRPr="00876A58">
        <w:rPr>
          <w:lang w:val="id-ID"/>
        </w:rPr>
        <w:tab/>
      </w:r>
    </w:p>
    <w:p w14:paraId="5710625B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74114B5D" w14:textId="2A67660A" w:rsidR="00643F75" w:rsidRPr="006F305D" w:rsidRDefault="004B47B5" w:rsidP="00643F75">
      <w:pPr>
        <w:rPr>
          <w:i/>
          <w:sz w:val="16"/>
        </w:rPr>
      </w:pPr>
      <w:r w:rsidRPr="001E4042">
        <w:rPr>
          <w:i/>
          <w:sz w:val="16"/>
          <w:lang w:val="id-ID"/>
        </w:rPr>
        <w:t>Cas</w:t>
      </w:r>
      <w:r w:rsidR="006F305D">
        <w:rPr>
          <w:i/>
          <w:sz w:val="16"/>
        </w:rPr>
        <w:t>e</w:t>
      </w:r>
    </w:p>
    <w:p w14:paraId="468D3805" w14:textId="77777777" w:rsidR="002E4CF8" w:rsidRPr="003D3B9D" w:rsidRDefault="002E4CF8" w:rsidP="002E4CF8">
      <w:pPr>
        <w:spacing w:before="240" w:after="240" w:line="360" w:lineRule="auto"/>
        <w:jc w:val="center"/>
        <w:rPr>
          <w:b/>
          <w:sz w:val="28"/>
        </w:rPr>
      </w:pPr>
      <w:r>
        <w:rPr>
          <w:b/>
          <w:sz w:val="28"/>
        </w:rPr>
        <w:t>AmorE’s Pharmaceutical</w:t>
      </w:r>
    </w:p>
    <w:p w14:paraId="227ED491" w14:textId="77777777" w:rsidR="00EE19AE" w:rsidRDefault="002E4CF8" w:rsidP="00AC00E0">
      <w:pPr>
        <w:spacing w:line="360" w:lineRule="auto"/>
        <w:ind w:right="-330"/>
        <w:jc w:val="both"/>
        <w:rPr>
          <w:bCs/>
        </w:rPr>
      </w:pPr>
      <w:r>
        <w:rPr>
          <w:b/>
        </w:rPr>
        <w:t>AmorE’s Pharmaceutical</w:t>
      </w:r>
      <w:r w:rsidRPr="006F36D7">
        <w:t xml:space="preserve"> is</w:t>
      </w:r>
      <w:r w:rsidRPr="006F36D7">
        <w:rPr>
          <w:bCs/>
        </w:rPr>
        <w:t xml:space="preserve"> a </w:t>
      </w:r>
      <w:r>
        <w:rPr>
          <w:bCs/>
        </w:rPr>
        <w:t>drug</w:t>
      </w:r>
      <w:r w:rsidRPr="006F36D7">
        <w:rPr>
          <w:bCs/>
        </w:rPr>
        <w:t xml:space="preserve"> store</w:t>
      </w:r>
      <w:r>
        <w:rPr>
          <w:bCs/>
        </w:rPr>
        <w:t xml:space="preserve"> chain</w:t>
      </w:r>
      <w:r w:rsidRPr="006F36D7">
        <w:rPr>
          <w:bCs/>
        </w:rPr>
        <w:t xml:space="preserve"> based on Jakarta under </w:t>
      </w:r>
      <w:r w:rsidRPr="008D7640">
        <w:rPr>
          <w:b/>
          <w:bCs/>
        </w:rPr>
        <w:t>PT</w:t>
      </w:r>
      <w:r w:rsidRPr="008D7640">
        <w:rPr>
          <w:bCs/>
        </w:rPr>
        <w:t>.</w:t>
      </w:r>
      <w:r w:rsidRPr="008D7640">
        <w:rPr>
          <w:b/>
          <w:bCs/>
        </w:rPr>
        <w:t xml:space="preserve"> Software Laboratory</w:t>
      </w:r>
      <w:r w:rsidRPr="006F36D7">
        <w:rPr>
          <w:bCs/>
        </w:rPr>
        <w:t xml:space="preserve">. </w:t>
      </w:r>
      <w:r w:rsidR="002B4017">
        <w:rPr>
          <w:bCs/>
        </w:rPr>
        <w:t>Since the sales are going high, they need to improve the store sales more quickly</w:t>
      </w:r>
      <w:r w:rsidRPr="006F36D7">
        <w:rPr>
          <w:bCs/>
        </w:rPr>
        <w:t xml:space="preserve">. To do that they intended to do some </w:t>
      </w:r>
      <w:r w:rsidRPr="006F36D7">
        <w:rPr>
          <w:b/>
          <w:bCs/>
        </w:rPr>
        <w:t>analysis</w:t>
      </w:r>
      <w:r w:rsidRPr="006F36D7">
        <w:rPr>
          <w:bCs/>
        </w:rPr>
        <w:t xml:space="preserve"> from </w:t>
      </w:r>
      <w:r w:rsidRPr="006F36D7">
        <w:rPr>
          <w:b/>
          <w:bCs/>
        </w:rPr>
        <w:t>different</w:t>
      </w:r>
      <w:r w:rsidRPr="006F36D7">
        <w:rPr>
          <w:bCs/>
        </w:rPr>
        <w:t xml:space="preserve"> </w:t>
      </w:r>
      <w:r w:rsidRPr="006F36D7">
        <w:rPr>
          <w:b/>
          <w:bCs/>
        </w:rPr>
        <w:t>kinds</w:t>
      </w:r>
      <w:r w:rsidRPr="006F36D7">
        <w:rPr>
          <w:bCs/>
        </w:rPr>
        <w:t xml:space="preserve"> of data they have.</w:t>
      </w:r>
      <w:r>
        <w:rPr>
          <w:bCs/>
        </w:rPr>
        <w:t xml:space="preserve"> </w:t>
      </w:r>
    </w:p>
    <w:p w14:paraId="6548C1AE" w14:textId="6EF0AA10" w:rsidR="002E4CF8" w:rsidRDefault="00617B57" w:rsidP="00AC00E0">
      <w:pPr>
        <w:spacing w:after="240" w:line="360" w:lineRule="auto"/>
        <w:ind w:right="-33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C9D37" wp14:editId="59A43DE7">
                <wp:simplePos x="0" y="0"/>
                <wp:positionH relativeFrom="column">
                  <wp:posOffset>256507</wp:posOffset>
                </wp:positionH>
                <wp:positionV relativeFrom="paragraph">
                  <wp:posOffset>4831616</wp:posOffset>
                </wp:positionV>
                <wp:extent cx="5731510" cy="208132"/>
                <wp:effectExtent l="0" t="0" r="2540" b="190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0813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4E9A96" w14:textId="326E2C4C" w:rsidR="002E4CF8" w:rsidRPr="00475D89" w:rsidRDefault="002E4CF8" w:rsidP="002E4CF8">
                            <w:pPr>
                              <w:pStyle w:val="Caption"/>
                              <w:jc w:val="center"/>
                              <w:rPr>
                                <w:rFonts w:eastAsia="Times New Roman"/>
                                <w:noProof/>
                                <w:sz w:val="24"/>
                                <w:szCs w:val="24"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r w:rsidR="00AD2637">
                              <w:fldChar w:fldCharType="begin"/>
                            </w:r>
                            <w:r w:rsidR="00AD2637">
                              <w:instrText xml:space="preserve"> SEQ Figure \* ARABIC </w:instrText>
                            </w:r>
                            <w:r w:rsidR="00AD2637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AD2637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</w:t>
                            </w:r>
                            <w:r w:rsidRPr="000C64F6">
                              <w:t>AmorE’s Pharmaceutical ERD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1C9D3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0.2pt;margin-top:380.45pt;width:451.3pt;height:16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" stroked="f">
                <v:textbox inset="0,0,0,0">
                  <w:txbxContent>
                    <w:p w14:paraId="344E9A96" w14:textId="326E2C4C" w:rsidR="002E4CF8" w:rsidRPr="00475D89" w:rsidRDefault="002E4CF8" w:rsidP="002E4CF8">
                      <w:pPr>
                        <w:pStyle w:val="Caption"/>
                        <w:jc w:val="center"/>
                        <w:rPr>
                          <w:rFonts w:eastAsia="Times New Roman"/>
                          <w:noProof/>
                          <w:sz w:val="24"/>
                          <w:szCs w:val="24"/>
                          <w:lang w:eastAsia="en-US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. </w:t>
                      </w:r>
                      <w:r w:rsidRPr="000C64F6">
                        <w:t>AmorE’s Pharmaceutical ERD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E4CF8" w:rsidRPr="006F36D7">
        <w:rPr>
          <w:bCs/>
        </w:rPr>
        <w:t xml:space="preserve">From the sales business process, some data can be analyzed to gain </w:t>
      </w:r>
      <w:r w:rsidR="002E4CF8">
        <w:rPr>
          <w:bCs/>
        </w:rPr>
        <w:t xml:space="preserve">sales </w:t>
      </w:r>
      <w:r w:rsidR="002E4CF8" w:rsidRPr="006F36D7">
        <w:rPr>
          <w:bCs/>
        </w:rPr>
        <w:t xml:space="preserve">insight in </w:t>
      </w:r>
      <w:r w:rsidR="002E4CF8">
        <w:rPr>
          <w:b/>
        </w:rPr>
        <w:t>AmorE’s Pharmaceutical</w:t>
      </w:r>
      <w:r w:rsidR="002E4CF8" w:rsidRPr="006F36D7">
        <w:rPr>
          <w:bCs/>
        </w:rPr>
        <w:t xml:space="preserve">. The data is stored in </w:t>
      </w:r>
      <w:r w:rsidR="002E4CF8" w:rsidRPr="00852A2A">
        <w:rPr>
          <w:b/>
          <w:bCs/>
        </w:rPr>
        <w:t>Comma-Separated Value</w:t>
      </w:r>
      <w:r w:rsidR="002E4CF8">
        <w:rPr>
          <w:bCs/>
        </w:rPr>
        <w:t xml:space="preserve"> (</w:t>
      </w:r>
      <w:r w:rsidR="002E4CF8" w:rsidRPr="00852A2A">
        <w:rPr>
          <w:b/>
          <w:bCs/>
        </w:rPr>
        <w:t>CSV</w:t>
      </w:r>
      <w:r w:rsidR="002E4CF8">
        <w:rPr>
          <w:bCs/>
        </w:rPr>
        <w:t xml:space="preserve">) file </w:t>
      </w:r>
      <w:r w:rsidR="002E4CF8" w:rsidRPr="006F36D7">
        <w:rPr>
          <w:bCs/>
        </w:rPr>
        <w:t xml:space="preserve">and </w:t>
      </w:r>
      <w:r w:rsidR="002E4CF8" w:rsidRPr="00852A2A">
        <w:rPr>
          <w:b/>
          <w:bCs/>
        </w:rPr>
        <w:t>MySQL</w:t>
      </w:r>
      <w:r w:rsidR="002E4CF8" w:rsidRPr="006F36D7">
        <w:rPr>
          <w:bCs/>
        </w:rPr>
        <w:t xml:space="preserve"> </w:t>
      </w:r>
      <w:r w:rsidR="002E4CF8">
        <w:rPr>
          <w:bCs/>
        </w:rPr>
        <w:t>dump file</w:t>
      </w:r>
      <w:r w:rsidR="002E4CF8" w:rsidRPr="006F36D7">
        <w:rPr>
          <w:bCs/>
        </w:rPr>
        <w:t xml:space="preserve"> and</w:t>
      </w:r>
      <w:r w:rsidR="00AC00E0">
        <w:rPr>
          <w:bCs/>
        </w:rPr>
        <w:t xml:space="preserve"> </w:t>
      </w:r>
      <w:r w:rsidR="002E4CF8" w:rsidRPr="006F36D7">
        <w:rPr>
          <w:bCs/>
        </w:rPr>
        <w:t xml:space="preserve">the data schema can be drawn using </w:t>
      </w:r>
      <w:r w:rsidR="002E4CF8" w:rsidRPr="00852A2A">
        <w:rPr>
          <w:b/>
          <w:bCs/>
        </w:rPr>
        <w:t>Entity Relationship Diagram</w:t>
      </w:r>
      <w:r w:rsidR="002E4CF8" w:rsidRPr="006F36D7">
        <w:rPr>
          <w:bCs/>
        </w:rPr>
        <w:t xml:space="preserve"> (</w:t>
      </w:r>
      <w:r w:rsidR="002E4CF8" w:rsidRPr="00852A2A">
        <w:rPr>
          <w:b/>
          <w:bCs/>
        </w:rPr>
        <w:t>ERD</w:t>
      </w:r>
      <w:r w:rsidR="002E4CF8" w:rsidRPr="006F36D7">
        <w:rPr>
          <w:bCs/>
        </w:rPr>
        <w:t>) below:</w:t>
      </w:r>
      <w:r w:rsidR="00AC00E0" w:rsidRPr="00AC00E0">
        <w:rPr>
          <w:noProof/>
        </w:rPr>
        <w:t xml:space="preserve"> </w:t>
      </w:r>
      <w:r w:rsidR="00AC00E0">
        <w:rPr>
          <w:noProof/>
        </w:rPr>
        <w:t xml:space="preserve">  </w:t>
      </w:r>
    </w:p>
    <w:p w14:paraId="21B9253F" w14:textId="1B7115B8" w:rsidR="00AC00E0" w:rsidRDefault="00AC00E0" w:rsidP="00AC00E0">
      <w:pPr>
        <w:spacing w:after="240" w:line="360" w:lineRule="auto"/>
        <w:ind w:right="-330"/>
        <w:jc w:val="center"/>
        <w:rPr>
          <w:bCs/>
        </w:rPr>
      </w:pPr>
      <w:r>
        <w:rPr>
          <w:noProof/>
        </w:rPr>
        <w:drawing>
          <wp:inline distT="0" distB="0" distL="0" distR="0" wp14:anchorId="5C5AFF68" wp14:editId="5C29561C">
            <wp:extent cx="5354320" cy="3867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818" cy="3900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DDDD0" w14:textId="77777777" w:rsidR="002E4CF8" w:rsidRPr="006F36D7" w:rsidRDefault="002E4CF8" w:rsidP="002E4CF8">
      <w:pPr>
        <w:spacing w:line="360" w:lineRule="auto"/>
        <w:ind w:right="-330"/>
        <w:jc w:val="both"/>
      </w:pPr>
      <w:r w:rsidRPr="006F36D7">
        <w:lastRenderedPageBreak/>
        <w:t xml:space="preserve">You were given the task to gain some insight from the </w:t>
      </w:r>
      <w:r w:rsidRPr="006F36D7">
        <w:rPr>
          <w:b/>
        </w:rPr>
        <w:t>sales</w:t>
      </w:r>
      <w:r w:rsidRPr="006F36D7">
        <w:t xml:space="preserve"> data using </w:t>
      </w:r>
      <w:r w:rsidRPr="006F36D7">
        <w:rPr>
          <w:b/>
        </w:rPr>
        <w:t>Hadoop</w:t>
      </w:r>
      <w:r w:rsidRPr="006F36D7">
        <w:t xml:space="preserve"> tools. Below is the task you must do:</w:t>
      </w:r>
    </w:p>
    <w:p w14:paraId="371322F2" w14:textId="77777777" w:rsidR="002E4CF8" w:rsidRPr="006F36D7" w:rsidRDefault="002E4CF8" w:rsidP="002E4CF8">
      <w:pPr>
        <w:pStyle w:val="Heading1"/>
        <w:numPr>
          <w:ilvl w:val="0"/>
          <w:numId w:val="13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36D7">
        <w:rPr>
          <w:rFonts w:ascii="Times New Roman" w:hAnsi="Times New Roman" w:cs="Times New Roman"/>
          <w:b/>
          <w:color w:val="auto"/>
          <w:sz w:val="24"/>
          <w:szCs w:val="24"/>
        </w:rPr>
        <w:t>Load data from CSV to Hive</w:t>
      </w:r>
    </w:p>
    <w:p w14:paraId="74306219" w14:textId="77777777" w:rsidR="002E4CF8" w:rsidRPr="006F36D7" w:rsidRDefault="002E4CF8" w:rsidP="002E4CF8">
      <w:pPr>
        <w:spacing w:line="360" w:lineRule="auto"/>
        <w:ind w:left="360" w:right="-330"/>
      </w:pPr>
      <w:r w:rsidRPr="006F36D7">
        <w:t>Given the file “</w:t>
      </w:r>
      <w:r>
        <w:rPr>
          <w:b/>
        </w:rPr>
        <w:t>MsDrugType</w:t>
      </w:r>
      <w:r w:rsidRPr="006F36D7">
        <w:t>.</w:t>
      </w:r>
      <w:r w:rsidRPr="006F36D7">
        <w:rPr>
          <w:b/>
        </w:rPr>
        <w:t>csv</w:t>
      </w:r>
      <w:r w:rsidRPr="006F36D7">
        <w:t>” and “</w:t>
      </w:r>
      <w:r>
        <w:rPr>
          <w:b/>
        </w:rPr>
        <w:t>MsStore</w:t>
      </w:r>
      <w:r w:rsidRPr="006F36D7">
        <w:t>.</w:t>
      </w:r>
      <w:r w:rsidRPr="006F36D7">
        <w:rPr>
          <w:b/>
        </w:rPr>
        <w:t>csv</w:t>
      </w:r>
      <w:r w:rsidRPr="006F36D7">
        <w:t xml:space="preserve">”, you were asked to load the data from </w:t>
      </w:r>
      <w:r w:rsidRPr="006F36D7">
        <w:rPr>
          <w:b/>
        </w:rPr>
        <w:t xml:space="preserve">Comma-Separated Values </w:t>
      </w:r>
      <w:r w:rsidRPr="006F36D7">
        <w:t>(</w:t>
      </w:r>
      <w:r w:rsidRPr="006F36D7">
        <w:rPr>
          <w:b/>
        </w:rPr>
        <w:t>CSV</w:t>
      </w:r>
      <w:r w:rsidRPr="006F36D7">
        <w:t xml:space="preserve">) file to </w:t>
      </w:r>
      <w:r w:rsidRPr="006F36D7">
        <w:rPr>
          <w:b/>
        </w:rPr>
        <w:t>Hive</w:t>
      </w:r>
      <w:r w:rsidRPr="006F36D7">
        <w:t xml:space="preserve"> for data integration.</w:t>
      </w:r>
    </w:p>
    <w:p w14:paraId="7F303E28" w14:textId="77777777" w:rsidR="002E4CF8" w:rsidRPr="006F36D7" w:rsidRDefault="002E4CF8" w:rsidP="002E4CF8">
      <w:pPr>
        <w:pStyle w:val="Heading1"/>
        <w:numPr>
          <w:ilvl w:val="0"/>
          <w:numId w:val="13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36D7">
        <w:rPr>
          <w:rFonts w:ascii="Times New Roman" w:hAnsi="Times New Roman" w:cs="Times New Roman"/>
          <w:b/>
          <w:color w:val="auto"/>
          <w:sz w:val="24"/>
          <w:szCs w:val="24"/>
        </w:rPr>
        <w:t>Load data from MySQL to Hive</w:t>
      </w:r>
    </w:p>
    <w:p w14:paraId="78CD8614" w14:textId="77777777" w:rsidR="002E4CF8" w:rsidRPr="006F36D7" w:rsidRDefault="002E4CF8" w:rsidP="002E4CF8">
      <w:pPr>
        <w:spacing w:line="360" w:lineRule="auto"/>
        <w:ind w:left="360" w:right="-330"/>
      </w:pPr>
      <w:r w:rsidRPr="006F36D7">
        <w:t>Given the file “</w:t>
      </w:r>
      <w:r>
        <w:rPr>
          <w:b/>
        </w:rPr>
        <w:t>create+insert.</w:t>
      </w:r>
      <w:r w:rsidRPr="006F36D7">
        <w:rPr>
          <w:b/>
        </w:rPr>
        <w:t>sql</w:t>
      </w:r>
      <w:r w:rsidRPr="006F36D7">
        <w:t>” that consist</w:t>
      </w:r>
      <w:r>
        <w:t>s</w:t>
      </w:r>
      <w:r w:rsidRPr="006F36D7">
        <w:t xml:space="preserve"> of the data about </w:t>
      </w:r>
      <w:r w:rsidRPr="006F36D7">
        <w:rPr>
          <w:b/>
        </w:rPr>
        <w:t>sales</w:t>
      </w:r>
      <w:r w:rsidRPr="006F36D7">
        <w:t xml:space="preserve">, </w:t>
      </w:r>
      <w:r>
        <w:rPr>
          <w:b/>
        </w:rPr>
        <w:t>drug</w:t>
      </w:r>
      <w:r w:rsidRPr="006F36D7">
        <w:t xml:space="preserve">, and </w:t>
      </w:r>
      <w:r w:rsidRPr="006F36D7">
        <w:rPr>
          <w:b/>
        </w:rPr>
        <w:t>customer</w:t>
      </w:r>
      <w:r w:rsidRPr="006F36D7">
        <w:t xml:space="preserve">. You need to load the data to </w:t>
      </w:r>
      <w:r w:rsidRPr="006F36D7">
        <w:rPr>
          <w:b/>
        </w:rPr>
        <w:t>MySQL</w:t>
      </w:r>
      <w:r w:rsidRPr="006F36D7">
        <w:t xml:space="preserve"> database, then </w:t>
      </w:r>
      <w:r w:rsidRPr="006F36D7">
        <w:rPr>
          <w:b/>
        </w:rPr>
        <w:t>ingest</w:t>
      </w:r>
      <w:r w:rsidRPr="006F36D7">
        <w:t xml:space="preserve"> the data from </w:t>
      </w:r>
      <w:r w:rsidRPr="006F36D7">
        <w:rPr>
          <w:b/>
        </w:rPr>
        <w:t>MySQL</w:t>
      </w:r>
      <w:r w:rsidRPr="006F36D7">
        <w:t xml:space="preserve"> database to </w:t>
      </w:r>
      <w:r w:rsidRPr="006F36D7">
        <w:rPr>
          <w:b/>
        </w:rPr>
        <w:t>Hive</w:t>
      </w:r>
      <w:r w:rsidRPr="006F36D7">
        <w:t xml:space="preserve"> for data integration.</w:t>
      </w:r>
    </w:p>
    <w:p w14:paraId="7F9DAFB6" w14:textId="77777777" w:rsidR="002E4CF8" w:rsidRPr="006F36D7" w:rsidRDefault="002E4CF8" w:rsidP="002E4CF8">
      <w:pPr>
        <w:pStyle w:val="Heading1"/>
        <w:numPr>
          <w:ilvl w:val="0"/>
          <w:numId w:val="13"/>
        </w:numPr>
        <w:spacing w:line="360" w:lineRule="auto"/>
        <w:ind w:left="360" w:right="-33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6F36D7">
        <w:rPr>
          <w:rFonts w:ascii="Times New Roman" w:hAnsi="Times New Roman" w:cs="Times New Roman"/>
          <w:b/>
          <w:color w:val="auto"/>
          <w:sz w:val="24"/>
          <w:szCs w:val="24"/>
        </w:rPr>
        <w:t>Query Analysis</w:t>
      </w:r>
    </w:p>
    <w:p w14:paraId="5F6AE276" w14:textId="77777777" w:rsidR="002E4CF8" w:rsidRPr="006F36D7" w:rsidRDefault="002E4CF8" w:rsidP="002E4CF8">
      <w:pPr>
        <w:spacing w:line="360" w:lineRule="auto"/>
        <w:ind w:left="360" w:right="-330"/>
      </w:pPr>
      <w:r w:rsidRPr="006F36D7">
        <w:t xml:space="preserve">From the data in </w:t>
      </w:r>
      <w:r w:rsidRPr="006F36D7">
        <w:rPr>
          <w:b/>
        </w:rPr>
        <w:t>Hive</w:t>
      </w:r>
      <w:r w:rsidRPr="006F36D7">
        <w:t xml:space="preserve">, you need to gain some </w:t>
      </w:r>
      <w:r>
        <w:t xml:space="preserve">sales </w:t>
      </w:r>
      <w:r w:rsidRPr="006F36D7">
        <w:t xml:space="preserve">insight in </w:t>
      </w:r>
      <w:r>
        <w:rPr>
          <w:b/>
        </w:rPr>
        <w:t>AmorE’s Pharmaceutical</w:t>
      </w:r>
      <w:r w:rsidRPr="006F36D7">
        <w:t xml:space="preserve">, below are some statements you need to answer using </w:t>
      </w:r>
      <w:r w:rsidRPr="006F36D7">
        <w:rPr>
          <w:b/>
        </w:rPr>
        <w:t>Hive</w:t>
      </w:r>
      <w:r w:rsidRPr="006F36D7">
        <w:t xml:space="preserve"> / </w:t>
      </w:r>
      <w:r w:rsidRPr="006F36D7">
        <w:rPr>
          <w:b/>
        </w:rPr>
        <w:t>Impala</w:t>
      </w:r>
      <w:r w:rsidRPr="006F36D7">
        <w:t xml:space="preserve"> query:</w:t>
      </w:r>
    </w:p>
    <w:p w14:paraId="227EA0C3" w14:textId="77777777" w:rsidR="002E4CF8" w:rsidRDefault="002E4CF8" w:rsidP="002E4CF8">
      <w:pPr>
        <w:pStyle w:val="ListParagraph"/>
        <w:numPr>
          <w:ilvl w:val="1"/>
          <w:numId w:val="13"/>
        </w:numPr>
        <w:spacing w:after="160" w:line="360" w:lineRule="auto"/>
        <w:ind w:left="720" w:right="-330"/>
        <w:jc w:val="both"/>
      </w:pPr>
      <w:r w:rsidRPr="00D14C17">
        <w:t xml:space="preserve">Show </w:t>
      </w:r>
      <w:r w:rsidRPr="00F441C4">
        <w:rPr>
          <w:b/>
          <w:bCs/>
        </w:rPr>
        <w:t>drugs</w:t>
      </w:r>
      <w:r w:rsidRPr="00D14C17">
        <w:t xml:space="preserve"> which has been bought more than </w:t>
      </w:r>
      <w:r w:rsidRPr="00A12EB6">
        <w:rPr>
          <w:b/>
          <w:bCs/>
        </w:rPr>
        <w:t>50 pieces in a month in 2017</w:t>
      </w:r>
      <w:r w:rsidRPr="00D14C17">
        <w:t xml:space="preserve"> </w:t>
      </w:r>
    </w:p>
    <w:p w14:paraId="6EEA0EC9" w14:textId="77777777" w:rsidR="002E4CF8" w:rsidRDefault="002E4CF8" w:rsidP="002E4CF8">
      <w:pPr>
        <w:pStyle w:val="ListParagraph"/>
        <w:numPr>
          <w:ilvl w:val="1"/>
          <w:numId w:val="13"/>
        </w:numPr>
        <w:spacing w:after="160" w:line="360" w:lineRule="auto"/>
        <w:ind w:left="720" w:right="-330"/>
        <w:jc w:val="both"/>
      </w:pPr>
      <w:r w:rsidRPr="00B63004">
        <w:t xml:space="preserve">Show </w:t>
      </w:r>
      <w:r w:rsidRPr="00A12EB6">
        <w:rPr>
          <w:b/>
          <w:bCs/>
        </w:rPr>
        <w:t>top 10 store</w:t>
      </w:r>
      <w:r w:rsidRPr="00B63004">
        <w:t xml:space="preserve"> which has the </w:t>
      </w:r>
      <w:r w:rsidRPr="00A12EB6">
        <w:rPr>
          <w:b/>
          <w:bCs/>
        </w:rPr>
        <w:t>most transactions in 2018</w:t>
      </w:r>
      <w:r w:rsidRPr="00B63004">
        <w:t xml:space="preserve"> </w:t>
      </w:r>
    </w:p>
    <w:p w14:paraId="24462CD5" w14:textId="77777777" w:rsidR="002E4CF8" w:rsidRDefault="002E4CF8" w:rsidP="002E4CF8">
      <w:pPr>
        <w:pStyle w:val="ListParagraph"/>
        <w:numPr>
          <w:ilvl w:val="1"/>
          <w:numId w:val="13"/>
        </w:numPr>
        <w:spacing w:after="160" w:line="360" w:lineRule="auto"/>
        <w:ind w:left="720" w:right="-330"/>
      </w:pPr>
      <w:r w:rsidRPr="00B52F31">
        <w:t xml:space="preserve">Show </w:t>
      </w:r>
      <w:r w:rsidRPr="00A12EB6">
        <w:rPr>
          <w:b/>
          <w:bCs/>
        </w:rPr>
        <w:t>top 3 customer</w:t>
      </w:r>
      <w:r w:rsidRPr="00B52F31">
        <w:t xml:space="preserve"> who spent the </w:t>
      </w:r>
      <w:r w:rsidRPr="00A12EB6">
        <w:rPr>
          <w:b/>
          <w:bCs/>
        </w:rPr>
        <w:t>most in 2018</w:t>
      </w:r>
    </w:p>
    <w:p w14:paraId="3332ABF0" w14:textId="62F1B8CE" w:rsidR="002E4CF8" w:rsidRDefault="002E4CF8" w:rsidP="002E4CF8">
      <w:pPr>
        <w:pStyle w:val="ListParagraph"/>
        <w:numPr>
          <w:ilvl w:val="1"/>
          <w:numId w:val="13"/>
        </w:numPr>
        <w:spacing w:after="160" w:line="360" w:lineRule="auto"/>
        <w:ind w:left="720" w:right="-330"/>
      </w:pPr>
      <w:r w:rsidRPr="00A7300D">
        <w:t xml:space="preserve">Show </w:t>
      </w:r>
      <w:r w:rsidRPr="00A12EB6">
        <w:rPr>
          <w:b/>
          <w:bCs/>
        </w:rPr>
        <w:t>drug type</w:t>
      </w:r>
      <w:r w:rsidRPr="00A7300D">
        <w:t xml:space="preserve"> that </w:t>
      </w:r>
      <w:r>
        <w:t>has been</w:t>
      </w:r>
      <w:r w:rsidRPr="00A7300D">
        <w:t xml:space="preserve"> </w:t>
      </w:r>
      <w:r w:rsidRPr="00A12EB6">
        <w:rPr>
          <w:b/>
          <w:bCs/>
        </w:rPr>
        <w:t>bought more than the average</w:t>
      </w:r>
      <w:r w:rsidRPr="00A7300D">
        <w:t xml:space="preserve"> drug</w:t>
      </w:r>
      <w:r>
        <w:t xml:space="preserve"> </w:t>
      </w:r>
      <w:r w:rsidRPr="00A7300D">
        <w:t>type transactio</w:t>
      </w:r>
      <w:r>
        <w:t>n</w:t>
      </w:r>
    </w:p>
    <w:p w14:paraId="39FAF7BF" w14:textId="77777777" w:rsidR="002E4CF8" w:rsidRPr="006F36D7" w:rsidRDefault="002E4CF8" w:rsidP="002E4CF8">
      <w:pPr>
        <w:pStyle w:val="ListParagraph"/>
        <w:numPr>
          <w:ilvl w:val="1"/>
          <w:numId w:val="13"/>
        </w:numPr>
        <w:spacing w:after="160" w:line="360" w:lineRule="auto"/>
        <w:ind w:left="720" w:right="-330"/>
      </w:pPr>
      <w:r>
        <w:t xml:space="preserve">Show </w:t>
      </w:r>
      <w:r w:rsidRPr="00A12EB6">
        <w:rPr>
          <w:b/>
          <w:bCs/>
        </w:rPr>
        <w:t>customer’s voucher</w:t>
      </w:r>
      <w:r>
        <w:t xml:space="preserve"> which is determined based on the total drugs they </w:t>
      </w:r>
      <w:r w:rsidRPr="00A12EB6">
        <w:rPr>
          <w:b/>
          <w:bCs/>
        </w:rPr>
        <w:t>bought per transaction in 2017 – 2019</w:t>
      </w:r>
      <w:r>
        <w:t xml:space="preserve">. Voucher will only be acquired by customers who </w:t>
      </w:r>
      <w:r>
        <w:rPr>
          <w:b/>
          <w:bCs/>
        </w:rPr>
        <w:t>bought more than 5 type of drugs in a transaction</w:t>
      </w:r>
      <w:r>
        <w:t xml:space="preserve">. The value will be determined with terms and condition as below: </w:t>
      </w:r>
    </w:p>
    <w:tbl>
      <w:tblPr>
        <w:tblStyle w:val="GridTable4"/>
        <w:tblW w:w="0" w:type="auto"/>
        <w:tblInd w:w="1351" w:type="dxa"/>
        <w:tblLook w:val="04A0" w:firstRow="1" w:lastRow="0" w:firstColumn="1" w:lastColumn="0" w:noHBand="0" w:noVBand="1"/>
      </w:tblPr>
      <w:tblGrid>
        <w:gridCol w:w="3325"/>
        <w:gridCol w:w="2880"/>
      </w:tblGrid>
      <w:tr w:rsidR="002E4CF8" w:rsidRPr="006F36D7" w14:paraId="0112A8A0" w14:textId="77777777" w:rsidTr="00262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6BFF20E4" w14:textId="77777777" w:rsidR="002E4CF8" w:rsidRPr="006F36D7" w:rsidRDefault="002E4CF8" w:rsidP="00262277">
            <w:pPr>
              <w:spacing w:before="120" w:after="120" w:line="360" w:lineRule="auto"/>
              <w:ind w:right="-330"/>
              <w:jc w:val="center"/>
            </w:pPr>
            <w:r>
              <w:t>Total Drug Bought</w:t>
            </w:r>
          </w:p>
        </w:tc>
        <w:tc>
          <w:tcPr>
            <w:tcW w:w="2880" w:type="dxa"/>
            <w:vAlign w:val="center"/>
          </w:tcPr>
          <w:p w14:paraId="359DC81C" w14:textId="77777777" w:rsidR="002E4CF8" w:rsidRPr="006F36D7" w:rsidRDefault="002E4CF8" w:rsidP="00262277">
            <w:pPr>
              <w:spacing w:before="120" w:after="120" w:line="360" w:lineRule="auto"/>
              <w:ind w:right="-33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36D7">
              <w:t>Voucher</w:t>
            </w:r>
          </w:p>
        </w:tc>
      </w:tr>
      <w:tr w:rsidR="002E4CF8" w:rsidRPr="006F36D7" w14:paraId="0556844E" w14:textId="77777777" w:rsidTr="0026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43DBBC6B" w14:textId="77777777" w:rsidR="002E4CF8" w:rsidRPr="006F36D7" w:rsidRDefault="002E4CF8" w:rsidP="00262277">
            <w:pPr>
              <w:spacing w:before="120" w:after="120" w:line="360" w:lineRule="auto"/>
              <w:ind w:right="-330"/>
              <w:jc w:val="center"/>
              <w:rPr>
                <w:b w:val="0"/>
              </w:rPr>
            </w:pPr>
            <w:r>
              <w:rPr>
                <w:b w:val="0"/>
              </w:rPr>
              <w:t>&gt;200</w:t>
            </w:r>
          </w:p>
        </w:tc>
        <w:tc>
          <w:tcPr>
            <w:tcW w:w="2880" w:type="dxa"/>
            <w:vAlign w:val="center"/>
          </w:tcPr>
          <w:p w14:paraId="5FD83AD9" w14:textId="77777777" w:rsidR="002E4CF8" w:rsidRPr="006F36D7" w:rsidRDefault="002E4CF8" w:rsidP="00262277">
            <w:pPr>
              <w:spacing w:before="120" w:after="120" w:line="360" w:lineRule="auto"/>
              <w:ind w:right="-3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36D7">
              <w:t>1.000.000</w:t>
            </w:r>
          </w:p>
        </w:tc>
      </w:tr>
      <w:tr w:rsidR="002E4CF8" w:rsidRPr="006F36D7" w14:paraId="46C1E416" w14:textId="77777777" w:rsidTr="0026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631E6645" w14:textId="77777777" w:rsidR="002E4CF8" w:rsidRPr="006F36D7" w:rsidRDefault="002E4CF8" w:rsidP="00262277">
            <w:pPr>
              <w:spacing w:before="120" w:after="120" w:line="360" w:lineRule="auto"/>
              <w:ind w:right="-330"/>
              <w:jc w:val="center"/>
              <w:rPr>
                <w:b w:val="0"/>
              </w:rPr>
            </w:pPr>
            <w:r>
              <w:rPr>
                <w:b w:val="0"/>
              </w:rPr>
              <w:t>101 - 200</w:t>
            </w:r>
          </w:p>
        </w:tc>
        <w:tc>
          <w:tcPr>
            <w:tcW w:w="2880" w:type="dxa"/>
            <w:vAlign w:val="center"/>
          </w:tcPr>
          <w:p w14:paraId="20465F47" w14:textId="77777777" w:rsidR="002E4CF8" w:rsidRPr="006F36D7" w:rsidRDefault="002E4CF8" w:rsidP="00262277">
            <w:pPr>
              <w:spacing w:before="120" w:after="120" w:line="360" w:lineRule="auto"/>
              <w:ind w:right="-3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36D7">
              <w:t>500.000</w:t>
            </w:r>
          </w:p>
        </w:tc>
      </w:tr>
      <w:tr w:rsidR="002E4CF8" w:rsidRPr="006F36D7" w14:paraId="7D687182" w14:textId="77777777" w:rsidTr="0026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1757E9CD" w14:textId="77777777" w:rsidR="002E4CF8" w:rsidRPr="006F36D7" w:rsidRDefault="002E4CF8" w:rsidP="00262277">
            <w:pPr>
              <w:spacing w:before="120" w:after="120" w:line="360" w:lineRule="auto"/>
              <w:ind w:right="-330"/>
              <w:jc w:val="center"/>
              <w:rPr>
                <w:b w:val="0"/>
              </w:rPr>
            </w:pPr>
            <w:r>
              <w:rPr>
                <w:b w:val="0"/>
              </w:rPr>
              <w:t>31 - 100</w:t>
            </w:r>
          </w:p>
        </w:tc>
        <w:tc>
          <w:tcPr>
            <w:tcW w:w="2880" w:type="dxa"/>
            <w:vAlign w:val="center"/>
          </w:tcPr>
          <w:p w14:paraId="22B10DBB" w14:textId="77777777" w:rsidR="002E4CF8" w:rsidRPr="006F36D7" w:rsidRDefault="002E4CF8" w:rsidP="00262277">
            <w:pPr>
              <w:spacing w:before="120" w:after="120" w:line="360" w:lineRule="auto"/>
              <w:ind w:right="-3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200.000</w:t>
            </w:r>
          </w:p>
        </w:tc>
      </w:tr>
      <w:tr w:rsidR="002E4CF8" w:rsidRPr="006F36D7" w14:paraId="73967CF5" w14:textId="77777777" w:rsidTr="00262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2AD7795F" w14:textId="77777777" w:rsidR="002E4CF8" w:rsidRPr="00A0697D" w:rsidRDefault="002E4CF8" w:rsidP="00262277">
            <w:pPr>
              <w:spacing w:before="120" w:after="120" w:line="360" w:lineRule="auto"/>
              <w:ind w:right="-33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21- 30</w:t>
            </w:r>
          </w:p>
        </w:tc>
        <w:tc>
          <w:tcPr>
            <w:tcW w:w="2880" w:type="dxa"/>
            <w:vAlign w:val="center"/>
          </w:tcPr>
          <w:p w14:paraId="2757EFC7" w14:textId="77777777" w:rsidR="002E4CF8" w:rsidRPr="006F36D7" w:rsidRDefault="002E4CF8" w:rsidP="00262277">
            <w:pPr>
              <w:spacing w:before="120" w:after="120" w:line="360" w:lineRule="auto"/>
              <w:ind w:right="-3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100.000</w:t>
            </w:r>
          </w:p>
        </w:tc>
      </w:tr>
      <w:tr w:rsidR="002E4CF8" w:rsidRPr="006F36D7" w14:paraId="2CD41155" w14:textId="77777777" w:rsidTr="00262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6F44B0C5" w14:textId="77777777" w:rsidR="002E4CF8" w:rsidRDefault="002E4CF8" w:rsidP="00262277">
            <w:pPr>
              <w:spacing w:before="120" w:after="120" w:line="360" w:lineRule="auto"/>
              <w:ind w:right="-33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&lt;21</w:t>
            </w:r>
          </w:p>
        </w:tc>
        <w:tc>
          <w:tcPr>
            <w:tcW w:w="2880" w:type="dxa"/>
            <w:vAlign w:val="center"/>
          </w:tcPr>
          <w:p w14:paraId="393E79D1" w14:textId="77777777" w:rsidR="002E4CF8" w:rsidRDefault="002E4CF8" w:rsidP="00262277">
            <w:pPr>
              <w:spacing w:before="120" w:after="120" w:line="360" w:lineRule="auto"/>
              <w:ind w:right="-33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EA9AB84" w14:textId="77777777" w:rsidR="002E4CF8" w:rsidRDefault="002E4CF8" w:rsidP="002E4CF8">
      <w:pPr>
        <w:spacing w:after="160" w:line="259" w:lineRule="auto"/>
        <w:ind w:right="-330"/>
        <w:rPr>
          <w:b/>
          <w:lang w:val="en-ID"/>
        </w:rPr>
      </w:pPr>
    </w:p>
    <w:p w14:paraId="2E25C54A" w14:textId="77777777" w:rsidR="002E4CF8" w:rsidRPr="006F36D7" w:rsidRDefault="002E4CF8" w:rsidP="002E4CF8">
      <w:pPr>
        <w:spacing w:line="360" w:lineRule="auto"/>
        <w:ind w:right="-330"/>
        <w:rPr>
          <w:lang w:val="en-ID"/>
        </w:rPr>
      </w:pPr>
      <w:r w:rsidRPr="006F36D7">
        <w:rPr>
          <w:b/>
          <w:lang w:val="en-ID"/>
        </w:rPr>
        <w:lastRenderedPageBreak/>
        <w:t>Files to be collected</w:t>
      </w:r>
      <w:r w:rsidRPr="006F36D7">
        <w:rPr>
          <w:lang w:val="en-ID"/>
        </w:rPr>
        <w:t xml:space="preserve">: </w:t>
      </w:r>
    </w:p>
    <w:p w14:paraId="7A0E75A8" w14:textId="0862C62C" w:rsidR="002E4CF8" w:rsidRDefault="002E4CF8" w:rsidP="002E4CF8">
      <w:pPr>
        <w:spacing w:line="360" w:lineRule="auto"/>
        <w:ind w:right="-330"/>
      </w:pPr>
      <w:r>
        <w:t>[NIM].</w:t>
      </w:r>
      <w:r w:rsidR="000420D4">
        <w:t>txt</w:t>
      </w:r>
      <w:bookmarkStart w:id="0" w:name="_GoBack"/>
      <w:bookmarkEnd w:id="0"/>
      <w:r>
        <w:t xml:space="preserve"> that consist of:</w:t>
      </w:r>
    </w:p>
    <w:p w14:paraId="17C49CB4" w14:textId="77777777" w:rsidR="002E4CF8" w:rsidRPr="00484A96" w:rsidRDefault="002E4CF8" w:rsidP="002E4CF8">
      <w:pPr>
        <w:pStyle w:val="ListParagraph"/>
        <w:numPr>
          <w:ilvl w:val="0"/>
          <w:numId w:val="12"/>
        </w:numPr>
        <w:spacing w:after="160" w:line="259" w:lineRule="auto"/>
        <w:ind w:right="-330"/>
      </w:pPr>
      <w:r>
        <w:t xml:space="preserve">Command to </w:t>
      </w:r>
      <w:r w:rsidRPr="00484A96">
        <w:t>Load data from CSV to Hive</w:t>
      </w:r>
    </w:p>
    <w:p w14:paraId="6CBC63CE" w14:textId="77777777" w:rsidR="002E4CF8" w:rsidRPr="00484A96" w:rsidRDefault="002E4CF8" w:rsidP="002E4CF8">
      <w:pPr>
        <w:pStyle w:val="ListParagraph"/>
        <w:numPr>
          <w:ilvl w:val="0"/>
          <w:numId w:val="12"/>
        </w:numPr>
        <w:spacing w:after="160" w:line="259" w:lineRule="auto"/>
        <w:ind w:right="-330"/>
      </w:pPr>
      <w:r>
        <w:t xml:space="preserve">Command to </w:t>
      </w:r>
      <w:r w:rsidRPr="00484A96">
        <w:t xml:space="preserve">Load data from </w:t>
      </w:r>
      <w:r>
        <w:t>MySQL</w:t>
      </w:r>
      <w:r w:rsidRPr="00484A96">
        <w:t xml:space="preserve"> to Hive</w:t>
      </w:r>
    </w:p>
    <w:p w14:paraId="124DBB71" w14:textId="77777777" w:rsidR="002E4CF8" w:rsidRPr="006F36D7" w:rsidRDefault="002E4CF8" w:rsidP="002E4CF8">
      <w:pPr>
        <w:pStyle w:val="ListParagraph"/>
        <w:numPr>
          <w:ilvl w:val="0"/>
          <w:numId w:val="12"/>
        </w:numPr>
        <w:spacing w:after="160" w:line="360" w:lineRule="auto"/>
        <w:ind w:right="-330"/>
      </w:pPr>
      <w:r>
        <w:t>Hive query for analysis</w:t>
      </w:r>
    </w:p>
    <w:p w14:paraId="568518F5" w14:textId="59FABFC9" w:rsidR="00BC6DE8" w:rsidRPr="00A32343" w:rsidRDefault="00BC6DE8" w:rsidP="006F305D"/>
    <w:sectPr w:rsidR="00BC6DE8" w:rsidRPr="00A32343" w:rsidSect="00DF2179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6500CD" w14:textId="77777777" w:rsidR="00AD2637" w:rsidRDefault="00AD2637" w:rsidP="00273E4A">
      <w:r>
        <w:separator/>
      </w:r>
    </w:p>
  </w:endnote>
  <w:endnote w:type="continuationSeparator" w:id="0">
    <w:p w14:paraId="033C6BE1" w14:textId="77777777" w:rsidR="00AD2637" w:rsidRDefault="00AD2637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4A0AEC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4986012D" wp14:editId="34E80466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4301D45B" w14:textId="77777777" w:rsidR="005B66A9" w:rsidRPr="00370FA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370FA7">
      <w:rPr>
        <w:sz w:val="22"/>
        <w:szCs w:val="22"/>
      </w:rPr>
      <w:t>Page</w:t>
    </w:r>
    <w:r w:rsidRPr="00370FA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370FA7">
          <w:rPr>
            <w:sz w:val="22"/>
            <w:szCs w:val="22"/>
            <w:lang w:val="id-ID"/>
          </w:rPr>
          <w:fldChar w:fldCharType="begin"/>
        </w:r>
        <w:r w:rsidR="005B66A9" w:rsidRPr="00370FA7">
          <w:rPr>
            <w:sz w:val="22"/>
            <w:szCs w:val="22"/>
            <w:lang w:val="id-ID"/>
          </w:rPr>
          <w:instrText xml:space="preserve"> PAGE </w:instrText>
        </w:r>
        <w:r w:rsidR="00151847" w:rsidRPr="00370FA7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370FA7">
          <w:rPr>
            <w:sz w:val="22"/>
            <w:szCs w:val="22"/>
            <w:lang w:val="id-ID"/>
          </w:rPr>
          <w:fldChar w:fldCharType="end"/>
        </w:r>
        <w:r w:rsidR="005B66A9" w:rsidRPr="00370FA7">
          <w:rPr>
            <w:sz w:val="22"/>
            <w:szCs w:val="22"/>
            <w:lang w:val="id-ID"/>
          </w:rPr>
          <w:t xml:space="preserve"> of </w:t>
        </w:r>
        <w:r w:rsidR="00151847" w:rsidRPr="00370FA7">
          <w:rPr>
            <w:sz w:val="22"/>
            <w:szCs w:val="22"/>
            <w:lang w:val="id-ID"/>
          </w:rPr>
          <w:fldChar w:fldCharType="begin"/>
        </w:r>
        <w:r w:rsidR="005B66A9" w:rsidRPr="00370FA7">
          <w:rPr>
            <w:sz w:val="22"/>
            <w:szCs w:val="22"/>
            <w:lang w:val="id-ID"/>
          </w:rPr>
          <w:instrText xml:space="preserve"> NUMPAGES  </w:instrText>
        </w:r>
        <w:r w:rsidR="00151847" w:rsidRPr="00370FA7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370FA7">
          <w:rPr>
            <w:sz w:val="22"/>
            <w:szCs w:val="22"/>
            <w:lang w:val="id-ID"/>
          </w:rPr>
          <w:fldChar w:fldCharType="end"/>
        </w:r>
      </w:sdtContent>
    </w:sdt>
  </w:p>
  <w:p w14:paraId="383C8428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50D51F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43FD89DB" wp14:editId="709E775D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F0CFC0D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02E46E2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2A61FC8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D0E58" w14:textId="77777777" w:rsidR="00AD2637" w:rsidRDefault="00AD2637" w:rsidP="00273E4A">
      <w:r>
        <w:separator/>
      </w:r>
    </w:p>
  </w:footnote>
  <w:footnote w:type="continuationSeparator" w:id="0">
    <w:p w14:paraId="37F02541" w14:textId="77777777" w:rsidR="00AD2637" w:rsidRDefault="00AD2637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75FC5969" w14:textId="77777777" w:rsidTr="005D0782">
      <w:tc>
        <w:tcPr>
          <w:tcW w:w="5220" w:type="dxa"/>
        </w:tcPr>
        <w:p w14:paraId="55FFB792" w14:textId="568DA8CD" w:rsidR="005D0782" w:rsidRPr="00370FA7" w:rsidRDefault="00370FA7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4E322D30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6CFEFC37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0D1EB98D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1FDA4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16D42"/>
    <w:multiLevelType w:val="hybridMultilevel"/>
    <w:tmpl w:val="9D429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D8307E"/>
    <w:multiLevelType w:val="hybridMultilevel"/>
    <w:tmpl w:val="2D86B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9"/>
  </w:num>
  <w:num w:numId="6">
    <w:abstractNumId w:val="6"/>
  </w:num>
  <w:num w:numId="7">
    <w:abstractNumId w:val="10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420D4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07B97"/>
    <w:rsid w:val="001128D4"/>
    <w:rsid w:val="00122BC2"/>
    <w:rsid w:val="00126822"/>
    <w:rsid w:val="00130A54"/>
    <w:rsid w:val="0013123F"/>
    <w:rsid w:val="00131DAA"/>
    <w:rsid w:val="00145C2E"/>
    <w:rsid w:val="00150E94"/>
    <w:rsid w:val="00151847"/>
    <w:rsid w:val="0015698F"/>
    <w:rsid w:val="00176277"/>
    <w:rsid w:val="00183F26"/>
    <w:rsid w:val="001955A6"/>
    <w:rsid w:val="001A300E"/>
    <w:rsid w:val="001B3A2E"/>
    <w:rsid w:val="001D4810"/>
    <w:rsid w:val="001E4042"/>
    <w:rsid w:val="001E637E"/>
    <w:rsid w:val="001E7ABE"/>
    <w:rsid w:val="001F64B6"/>
    <w:rsid w:val="00224780"/>
    <w:rsid w:val="00235C36"/>
    <w:rsid w:val="002376FA"/>
    <w:rsid w:val="00270F3F"/>
    <w:rsid w:val="00273E4A"/>
    <w:rsid w:val="00281799"/>
    <w:rsid w:val="002841B3"/>
    <w:rsid w:val="00284D39"/>
    <w:rsid w:val="00294F52"/>
    <w:rsid w:val="002956DC"/>
    <w:rsid w:val="00296DA6"/>
    <w:rsid w:val="002A07C0"/>
    <w:rsid w:val="002A138B"/>
    <w:rsid w:val="002A66E0"/>
    <w:rsid w:val="002B00F2"/>
    <w:rsid w:val="002B4017"/>
    <w:rsid w:val="002B7CDD"/>
    <w:rsid w:val="002C3AC5"/>
    <w:rsid w:val="002C7FC0"/>
    <w:rsid w:val="002D1472"/>
    <w:rsid w:val="002D7F31"/>
    <w:rsid w:val="002E3324"/>
    <w:rsid w:val="002E4CF8"/>
    <w:rsid w:val="002F35D1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0FA7"/>
    <w:rsid w:val="0037553B"/>
    <w:rsid w:val="0038376D"/>
    <w:rsid w:val="00384C7B"/>
    <w:rsid w:val="00387D06"/>
    <w:rsid w:val="003A1788"/>
    <w:rsid w:val="003B1D05"/>
    <w:rsid w:val="003B27CC"/>
    <w:rsid w:val="003B5F77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17B57"/>
    <w:rsid w:val="006300C9"/>
    <w:rsid w:val="00635EE5"/>
    <w:rsid w:val="00643F75"/>
    <w:rsid w:val="00664137"/>
    <w:rsid w:val="0067443D"/>
    <w:rsid w:val="006D36BC"/>
    <w:rsid w:val="006E77A2"/>
    <w:rsid w:val="006F305D"/>
    <w:rsid w:val="006F4D80"/>
    <w:rsid w:val="00701ECA"/>
    <w:rsid w:val="00720962"/>
    <w:rsid w:val="0072245D"/>
    <w:rsid w:val="00732331"/>
    <w:rsid w:val="00737595"/>
    <w:rsid w:val="00774735"/>
    <w:rsid w:val="00787247"/>
    <w:rsid w:val="007B28A5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212E"/>
    <w:rsid w:val="008B7541"/>
    <w:rsid w:val="008C1A4A"/>
    <w:rsid w:val="008D1B94"/>
    <w:rsid w:val="008D411F"/>
    <w:rsid w:val="009010C1"/>
    <w:rsid w:val="00901A30"/>
    <w:rsid w:val="0090372F"/>
    <w:rsid w:val="00917F4D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1473C"/>
    <w:rsid w:val="00A25D6C"/>
    <w:rsid w:val="00A32343"/>
    <w:rsid w:val="00A34EF4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0E0"/>
    <w:rsid w:val="00AC0C63"/>
    <w:rsid w:val="00AC5D98"/>
    <w:rsid w:val="00AD0B16"/>
    <w:rsid w:val="00AD2114"/>
    <w:rsid w:val="00AD2637"/>
    <w:rsid w:val="00AD2F4B"/>
    <w:rsid w:val="00AD7B46"/>
    <w:rsid w:val="00AE1AE9"/>
    <w:rsid w:val="00AE39D8"/>
    <w:rsid w:val="00AE548F"/>
    <w:rsid w:val="00AE661D"/>
    <w:rsid w:val="00AF264E"/>
    <w:rsid w:val="00AF338E"/>
    <w:rsid w:val="00B04C4C"/>
    <w:rsid w:val="00B07637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6DE8"/>
    <w:rsid w:val="00BC7560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84F74"/>
    <w:rsid w:val="00C915BF"/>
    <w:rsid w:val="00CB3B33"/>
    <w:rsid w:val="00CB736B"/>
    <w:rsid w:val="00CD64BC"/>
    <w:rsid w:val="00CE1C62"/>
    <w:rsid w:val="00CF11B0"/>
    <w:rsid w:val="00CF2D5C"/>
    <w:rsid w:val="00CF557C"/>
    <w:rsid w:val="00D22C95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B4F6D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B5190"/>
    <w:rsid w:val="00EB7CD4"/>
    <w:rsid w:val="00ED5890"/>
    <w:rsid w:val="00EE19AE"/>
    <w:rsid w:val="00EF17AC"/>
    <w:rsid w:val="00F22A92"/>
    <w:rsid w:val="00F2595B"/>
    <w:rsid w:val="00F36E33"/>
    <w:rsid w:val="00F53807"/>
    <w:rsid w:val="00F56AC0"/>
    <w:rsid w:val="00F712CE"/>
    <w:rsid w:val="00F80742"/>
    <w:rsid w:val="00F955DA"/>
    <w:rsid w:val="00FA3A71"/>
    <w:rsid w:val="00FA41A2"/>
    <w:rsid w:val="00FC1207"/>
    <w:rsid w:val="00FC245F"/>
    <w:rsid w:val="00FC7E57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E492DE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30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E65B0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F305D"/>
    <w:rPr>
      <w:rFonts w:asciiTheme="majorHAnsi" w:eastAsiaTheme="majorEastAsia" w:hAnsiTheme="majorHAnsi" w:cstheme="majorBidi"/>
      <w:color w:val="E65B01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6F305D"/>
    <w:pPr>
      <w:ind w:left="720"/>
      <w:contextualSpacing/>
    </w:pPr>
    <w:rPr>
      <w:rFonts w:eastAsia="Times New Roman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6F305D"/>
    <w:pPr>
      <w:spacing w:after="200"/>
    </w:pPr>
    <w:rPr>
      <w:i/>
      <w:iCs/>
      <w:color w:val="575F6D" w:themeColor="text2"/>
      <w:sz w:val="18"/>
      <w:szCs w:val="18"/>
    </w:rPr>
  </w:style>
  <w:style w:type="table" w:styleId="GridTable4">
    <w:name w:val="Grid Table 4"/>
    <w:basedOn w:val="TableNormal"/>
    <w:uiPriority w:val="49"/>
    <w:rsid w:val="006F30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F9F21-7AAA-42CE-B95E-BFE5D3013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137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Christy Alexandra</cp:lastModifiedBy>
  <cp:revision>49</cp:revision>
  <dcterms:created xsi:type="dcterms:W3CDTF">2017-10-20T05:51:00Z</dcterms:created>
  <dcterms:modified xsi:type="dcterms:W3CDTF">2020-03-13T01:07:00Z</dcterms:modified>
</cp:coreProperties>
</file>